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Layout w:type="fixed"/>
        <w:tblLook w:val="0600" w:firstRow="0" w:lastRow="0" w:firstColumn="0" w:lastColumn="0" w:noHBand="1" w:noVBand="1"/>
      </w:tblPr>
      <w:tblGrid>
        <w:gridCol w:w="5395"/>
        <w:gridCol w:w="5662"/>
      </w:tblGrid>
      <w:tr w:rsidR="00A81248" w:rsidRPr="00390C90" w14:paraId="68FD32BF" w14:textId="77777777" w:rsidTr="00D809C5">
        <w:tc>
          <w:tcPr>
            <w:tcW w:w="5395" w:type="dxa"/>
          </w:tcPr>
          <w:p w14:paraId="1CEA9B2E" w14:textId="77777777" w:rsidR="00A81248" w:rsidRPr="00390C90" w:rsidRDefault="00A81248" w:rsidP="00390C90">
            <w:pPr>
              <w:rPr>
                <w:rFonts w:ascii="Calibri" w:hAnsi="Calibri" w:cs="Calibri"/>
              </w:rPr>
            </w:pPr>
          </w:p>
        </w:tc>
        <w:tc>
          <w:tcPr>
            <w:tcW w:w="5662" w:type="dxa"/>
          </w:tcPr>
          <w:p w14:paraId="6F4FF1D4" w14:textId="77777777" w:rsidR="00A81248" w:rsidRPr="00390C90" w:rsidRDefault="00A81248" w:rsidP="00390C90">
            <w:pPr>
              <w:rPr>
                <w:rFonts w:ascii="Calibri" w:hAnsi="Calibri" w:cs="Calibri"/>
              </w:rPr>
            </w:pPr>
          </w:p>
        </w:tc>
      </w:tr>
      <w:tr w:rsidR="00A81248" w:rsidRPr="00390C90" w14:paraId="34966B6C" w14:textId="77777777" w:rsidTr="00D809C5">
        <w:trPr>
          <w:trHeight w:val="2719"/>
        </w:trPr>
        <w:tc>
          <w:tcPr>
            <w:tcW w:w="5395" w:type="dxa"/>
          </w:tcPr>
          <w:p w14:paraId="5490B668" w14:textId="592E5150" w:rsidR="00A81248" w:rsidRPr="00390C90" w:rsidRDefault="00D809C5" w:rsidP="00390C90">
            <w:pPr>
              <w:pStyle w:val="Heading1"/>
            </w:pPr>
            <w:r w:rsidRPr="00390C90">
              <w:t>Operating Systems</w:t>
            </w:r>
          </w:p>
        </w:tc>
        <w:tc>
          <w:tcPr>
            <w:tcW w:w="5662" w:type="dxa"/>
          </w:tcPr>
          <w:p w14:paraId="4EB298A2" w14:textId="77777777" w:rsidR="00A81248" w:rsidRPr="00390C90" w:rsidRDefault="00A81248" w:rsidP="00390C90">
            <w:pPr>
              <w:rPr>
                <w:rFonts w:ascii="Calibri" w:hAnsi="Calibri" w:cs="Calibri"/>
              </w:rPr>
            </w:pPr>
          </w:p>
        </w:tc>
      </w:tr>
      <w:tr w:rsidR="00A81248" w:rsidRPr="00390C90" w14:paraId="70D091BF" w14:textId="77777777" w:rsidTr="00D809C5">
        <w:trPr>
          <w:trHeight w:val="8059"/>
        </w:trPr>
        <w:tc>
          <w:tcPr>
            <w:tcW w:w="5395" w:type="dxa"/>
          </w:tcPr>
          <w:p w14:paraId="09A3EFA5" w14:textId="77777777" w:rsidR="00A81248" w:rsidRPr="00390C90" w:rsidRDefault="00A81248" w:rsidP="00390C90">
            <w:pPr>
              <w:rPr>
                <w:rFonts w:ascii="Calibri" w:hAnsi="Calibri" w:cs="Calibri"/>
              </w:rPr>
            </w:pPr>
            <w:r w:rsidRPr="00390C90">
              <w:rPr>
                <w:rFonts w:ascii="Calibri" w:hAnsi="Calibri" w:cs="Calibri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4D96FD0" wp14:editId="34A36717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E5CB02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662" w:type="dxa"/>
          </w:tcPr>
          <w:p w14:paraId="712D4582" w14:textId="77777777" w:rsidR="00A81248" w:rsidRPr="00390C90" w:rsidRDefault="00A81248" w:rsidP="00390C90">
            <w:pPr>
              <w:pStyle w:val="Heading2"/>
            </w:pPr>
          </w:p>
        </w:tc>
      </w:tr>
      <w:tr w:rsidR="00D809C5" w:rsidRPr="00390C90" w14:paraId="0351FC00" w14:textId="77777777" w:rsidTr="00D809C5">
        <w:trPr>
          <w:trHeight w:val="1299"/>
        </w:trPr>
        <w:tc>
          <w:tcPr>
            <w:tcW w:w="5395" w:type="dxa"/>
          </w:tcPr>
          <w:p w14:paraId="0C74409B" w14:textId="77777777" w:rsidR="00D809C5" w:rsidRPr="00390C90" w:rsidRDefault="00D809C5" w:rsidP="00390C90">
            <w:pPr>
              <w:rPr>
                <w:rFonts w:ascii="Calibri" w:hAnsi="Calibri" w:cs="Calibri"/>
              </w:rPr>
            </w:pPr>
          </w:p>
        </w:tc>
        <w:tc>
          <w:tcPr>
            <w:tcW w:w="5662" w:type="dxa"/>
          </w:tcPr>
          <w:p w14:paraId="0D2EA38E" w14:textId="77777777" w:rsidR="00D809C5" w:rsidRPr="00390C90" w:rsidRDefault="00D809C5" w:rsidP="00390C90">
            <w:pPr>
              <w:pStyle w:val="Heading2"/>
            </w:pPr>
          </w:p>
          <w:p w14:paraId="2559DBCD" w14:textId="48971E85" w:rsidR="00D809C5" w:rsidRPr="00390C90" w:rsidRDefault="00D809C5" w:rsidP="00390C90">
            <w:pPr>
              <w:pStyle w:val="Heading2"/>
            </w:pPr>
            <w:r w:rsidRPr="00390C90">
              <w:t xml:space="preserve">Hodaya Revah: 204596480 </w:t>
            </w:r>
          </w:p>
        </w:tc>
      </w:tr>
      <w:tr w:rsidR="00D809C5" w:rsidRPr="00390C90" w14:paraId="5258339F" w14:textId="77777777" w:rsidTr="00D809C5">
        <w:trPr>
          <w:trHeight w:val="1402"/>
        </w:trPr>
        <w:tc>
          <w:tcPr>
            <w:tcW w:w="5395" w:type="dxa"/>
          </w:tcPr>
          <w:p w14:paraId="7B3D4C23" w14:textId="77777777" w:rsidR="00D809C5" w:rsidRPr="00390C90" w:rsidRDefault="00D809C5" w:rsidP="00390C90">
            <w:pPr>
              <w:rPr>
                <w:rFonts w:ascii="Calibri" w:hAnsi="Calibri" w:cs="Calibri"/>
              </w:rPr>
            </w:pPr>
          </w:p>
        </w:tc>
        <w:tc>
          <w:tcPr>
            <w:tcW w:w="5662" w:type="dxa"/>
          </w:tcPr>
          <w:p w14:paraId="5B4A7430" w14:textId="34D884A4" w:rsidR="00D809C5" w:rsidRPr="00390C90" w:rsidRDefault="00D809C5" w:rsidP="00390C90">
            <w:pPr>
              <w:pStyle w:val="Heading2"/>
            </w:pPr>
            <w:r w:rsidRPr="00390C90">
              <w:t xml:space="preserve">Gai </w:t>
            </w:r>
            <w:proofErr w:type="spellStart"/>
            <w:r w:rsidRPr="00390C90">
              <w:t>Gariba</w:t>
            </w:r>
            <w:proofErr w:type="spellEnd"/>
            <w:r w:rsidRPr="00390C90">
              <w:t xml:space="preserve">: 302592456 </w:t>
            </w:r>
          </w:p>
        </w:tc>
      </w:tr>
    </w:tbl>
    <w:p w14:paraId="2681F6AC" w14:textId="029A483E" w:rsidR="00F46678" w:rsidRPr="00621D60" w:rsidRDefault="00D809C5" w:rsidP="00621D60">
      <w:pPr>
        <w:rPr>
          <w:rFonts w:ascii="Calibri" w:eastAsiaTheme="majorEastAsia" w:hAnsi="Calibri" w:cs="Calibri"/>
          <w:b/>
          <w:bCs/>
          <w:i/>
          <w:color w:val="00C1C7" w:themeColor="accent2"/>
          <w:sz w:val="72"/>
          <w:szCs w:val="72"/>
          <w:u w:val="single"/>
        </w:rPr>
      </w:pPr>
      <w:proofErr w:type="spellStart"/>
      <w:r w:rsidRPr="00390C90">
        <w:rPr>
          <w:rFonts w:ascii="Calibri" w:eastAsiaTheme="majorEastAsia" w:hAnsi="Calibri" w:cs="Calibri"/>
          <w:b/>
          <w:bCs/>
          <w:i/>
          <w:color w:val="00C1C7" w:themeColor="accent2"/>
          <w:sz w:val="72"/>
          <w:szCs w:val="72"/>
          <w:u w:val="single"/>
        </w:rPr>
        <w:lastRenderedPageBreak/>
        <w:t>HaifaPort</w:t>
      </w:r>
      <w:r w:rsidR="00390C90" w:rsidRPr="00390C90">
        <w:rPr>
          <w:rFonts w:ascii="Calibri" w:eastAsiaTheme="majorEastAsia" w:hAnsi="Calibri" w:cs="Calibri"/>
          <w:b/>
          <w:bCs/>
          <w:i/>
          <w:color w:val="00C1C7" w:themeColor="accent2"/>
          <w:sz w:val="72"/>
          <w:szCs w:val="72"/>
          <w:u w:val="single"/>
        </w:rPr>
        <w:t>.c</w:t>
      </w:r>
      <w:proofErr w:type="spellEnd"/>
    </w:p>
    <w:p w14:paraId="2CB13D1B" w14:textId="2BA54FA5" w:rsidR="00F46678" w:rsidRPr="00342092" w:rsidRDefault="00621D60" w:rsidP="00342092">
      <w:pPr>
        <w:jc w:val="right"/>
        <w:rPr>
          <w:rFonts w:ascii="Calibri" w:eastAsiaTheme="majorEastAsia" w:hAnsi="Calibri" w:cstheme="majorBidi" w:hint="cs"/>
          <w:bCs/>
          <w:color w:val="123869" w:themeColor="accent1"/>
          <w:sz w:val="36"/>
          <w:rtl/>
          <w:lang w:bidi="he-IL"/>
        </w:rPr>
      </w:pPr>
      <w:r w:rsidRPr="00342092">
        <w:rPr>
          <w:rFonts w:ascii="Calibri" w:eastAsiaTheme="majorEastAsia" w:hAnsi="Calibri" w:cstheme="majorBidi" w:hint="cs"/>
          <w:bCs/>
          <w:color w:val="123869" w:themeColor="accent1"/>
          <w:sz w:val="36"/>
          <w:rtl/>
          <w:lang w:bidi="he-IL"/>
        </w:rPr>
        <w:t xml:space="preserve">נמל חיפה הוא </w:t>
      </w:r>
      <w:proofErr w:type="spellStart"/>
      <w:r w:rsidRPr="00342092">
        <w:rPr>
          <w:rFonts w:ascii="Calibri" w:eastAsiaTheme="majorEastAsia" w:hAnsi="Calibri" w:cstheme="majorBidi" w:hint="cs"/>
          <w:bCs/>
          <w:color w:val="123869" w:themeColor="accent1"/>
          <w:sz w:val="36"/>
          <w:rtl/>
          <w:lang w:bidi="he-IL"/>
        </w:rPr>
        <w:t>פרוסס</w:t>
      </w:r>
      <w:proofErr w:type="spellEnd"/>
      <w:r w:rsidRPr="00342092">
        <w:rPr>
          <w:rFonts w:ascii="Calibri" w:eastAsiaTheme="majorEastAsia" w:hAnsi="Calibri" w:cstheme="majorBidi" w:hint="cs"/>
          <w:bCs/>
          <w:color w:val="123869" w:themeColor="accent1"/>
          <w:sz w:val="36"/>
          <w:rtl/>
          <w:lang w:bidi="he-IL"/>
        </w:rPr>
        <w:t xml:space="preserve"> המייצר </w:t>
      </w:r>
      <w:proofErr w:type="spellStart"/>
      <w:r w:rsidRPr="00342092">
        <w:rPr>
          <w:rFonts w:ascii="Calibri" w:eastAsiaTheme="majorEastAsia" w:hAnsi="Calibri" w:cstheme="majorBidi" w:hint="cs"/>
          <w:bCs/>
          <w:color w:val="123869" w:themeColor="accent1"/>
          <w:sz w:val="36"/>
          <w:rtl/>
          <w:lang w:bidi="he-IL"/>
        </w:rPr>
        <w:t>טרדים</w:t>
      </w:r>
      <w:proofErr w:type="spellEnd"/>
      <w:r w:rsidRPr="00342092">
        <w:rPr>
          <w:rFonts w:ascii="Calibri" w:eastAsiaTheme="majorEastAsia" w:hAnsi="Calibri" w:cstheme="majorBidi" w:hint="cs"/>
          <w:bCs/>
          <w:color w:val="123869" w:themeColor="accent1"/>
          <w:sz w:val="36"/>
          <w:rtl/>
          <w:lang w:bidi="he-IL"/>
        </w:rPr>
        <w:t xml:space="preserve"> מסוג כלי שייט ,מדמה מעבר שלהם בתעלה לנמל אילת </w:t>
      </w:r>
      <w:r w:rsidR="00342092">
        <w:rPr>
          <w:rFonts w:ascii="Calibri" w:eastAsiaTheme="majorEastAsia" w:hAnsi="Calibri" w:cstheme="majorBidi" w:hint="cs"/>
          <w:bCs/>
          <w:color w:val="123869" w:themeColor="accent1"/>
          <w:sz w:val="36"/>
          <w:rtl/>
          <w:lang w:bidi="he-IL"/>
        </w:rPr>
        <w:t>(</w:t>
      </w:r>
      <w:proofErr w:type="spellStart"/>
      <w:r w:rsidR="00342092">
        <w:rPr>
          <w:rFonts w:ascii="Calibri" w:eastAsiaTheme="majorEastAsia" w:hAnsi="Calibri" w:cstheme="majorBidi" w:hint="cs"/>
          <w:bCs/>
          <w:color w:val="123869" w:themeColor="accent1"/>
          <w:sz w:val="36"/>
          <w:rtl/>
          <w:lang w:bidi="he-IL"/>
        </w:rPr>
        <w:t>פרוסס</w:t>
      </w:r>
      <w:proofErr w:type="spellEnd"/>
      <w:r w:rsidR="00342092">
        <w:rPr>
          <w:rFonts w:ascii="Calibri" w:eastAsiaTheme="majorEastAsia" w:hAnsi="Calibri" w:cstheme="majorBidi" w:hint="cs"/>
          <w:bCs/>
          <w:color w:val="123869" w:themeColor="accent1"/>
          <w:sz w:val="36"/>
          <w:rtl/>
          <w:lang w:bidi="he-IL"/>
        </w:rPr>
        <w:t xml:space="preserve"> אותו הוא יוצר) </w:t>
      </w:r>
      <w:r w:rsidRPr="00342092">
        <w:rPr>
          <w:rFonts w:ascii="Calibri" w:eastAsiaTheme="majorEastAsia" w:hAnsi="Calibri" w:cstheme="majorBidi" w:hint="cs"/>
          <w:bCs/>
          <w:color w:val="123869" w:themeColor="accent1"/>
          <w:sz w:val="36"/>
          <w:rtl/>
          <w:lang w:bidi="he-IL"/>
        </w:rPr>
        <w:t>על ידי שימוש בצינורות וניהול חזרתם לחיפה.</w:t>
      </w:r>
    </w:p>
    <w:p w14:paraId="60591C0D" w14:textId="77777777" w:rsidR="00621D60" w:rsidRDefault="00621D60" w:rsidP="00390C90">
      <w:pPr>
        <w:rPr>
          <w:rFonts w:ascii="Calibri" w:hAnsi="Calibri" w:cs="Calibri"/>
          <w:rtl/>
          <w:lang w:bidi="he-IL"/>
        </w:rPr>
      </w:pPr>
    </w:p>
    <w:p w14:paraId="6B0CD046" w14:textId="73D22818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lang w:bidi="he-IL"/>
        </w:rPr>
        <w:t>#</w:t>
      </w:r>
      <w:r w:rsidRPr="00390C90">
        <w:rPr>
          <w:rFonts w:ascii="Calibri" w:hAnsi="Calibri" w:cs="Calibri"/>
          <w:sz w:val="22"/>
          <w:szCs w:val="22"/>
          <w:lang w:bidi="he-IL"/>
        </w:rPr>
        <w:t>define _CRT_SECURE_NO_WARNINGS</w:t>
      </w:r>
    </w:p>
    <w:p w14:paraId="659EEEE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#define _CRT_RAND_S</w:t>
      </w:r>
    </w:p>
    <w:p w14:paraId="1D4046A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45E223C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#include &lt;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stdio.h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&gt;</w:t>
      </w:r>
    </w:p>
    <w:p w14:paraId="0F83068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#include &lt;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stdlib.h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&gt;</w:t>
      </w:r>
    </w:p>
    <w:p w14:paraId="309E00D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#include &lt;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string.h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&gt;</w:t>
      </w:r>
    </w:p>
    <w:p w14:paraId="38943BB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#include &lt;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windows.h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&gt;</w:t>
      </w:r>
    </w:p>
    <w:p w14:paraId="29C380A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#include &lt;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time.h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&gt;</w:t>
      </w:r>
    </w:p>
    <w:p w14:paraId="4C2B176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C2CAB1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48AD97A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#define BUFFER_SIZE 50</w:t>
      </w:r>
    </w:p>
    <w:p w14:paraId="469FE83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#define STRING_SIZE 256</w:t>
      </w:r>
    </w:p>
    <w:p w14:paraId="7F9D4EB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0E0B0A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#define MAX_VASEALS 50</w:t>
      </w:r>
    </w:p>
    <w:p w14:paraId="56E67E5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#define MIN_VASEALS 2</w:t>
      </w:r>
    </w:p>
    <w:p w14:paraId="6389B0D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3452DF4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//Every Vessel waits random time between 5 and 3000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msec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between actions</w:t>
      </w:r>
    </w:p>
    <w:p w14:paraId="6A4CB48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#define MAX_SLEEP_TIME 3000 //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Miliseconds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(3 second)</w:t>
      </w:r>
    </w:p>
    <w:p w14:paraId="1BB79EE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#define MIN_SLEEP_TIME 5    //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Miliseconds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</w:t>
      </w:r>
    </w:p>
    <w:p w14:paraId="6E57CC4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39456B4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#define True 1</w:t>
      </w:r>
    </w:p>
    <w:p w14:paraId="373183B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#define False 0</w:t>
      </w:r>
    </w:p>
    <w:p w14:paraId="0198010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5A4249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51D4F0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//single mutex to protect access to the global state data. Recall, like in lecture notes, </w:t>
      </w:r>
    </w:p>
    <w:p w14:paraId="706DE85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//global state data must be accessed exclusively by each Vessels!</w:t>
      </w:r>
    </w:p>
    <w:p w14:paraId="4377CDF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HANDLE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mutexPipe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;</w:t>
      </w:r>
      <w:proofErr w:type="gramEnd"/>
    </w:p>
    <w:p w14:paraId="66254D9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HANDLE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mutexConsole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;</w:t>
      </w:r>
      <w:proofErr w:type="gramEnd"/>
    </w:p>
    <w:p w14:paraId="401E003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9FBACA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//pointer to HANDLE for Array of Scheduling Constraints Semaphores - one for Each Vessels</w:t>
      </w:r>
    </w:p>
    <w:p w14:paraId="271A641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HANDLE*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;</w:t>
      </w:r>
      <w:proofErr w:type="gramEnd"/>
    </w:p>
    <w:p w14:paraId="3A7FC59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2CCF56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HANDLE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StdinRead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,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StdinWrite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;   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  /* pipe for writing parent to child 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HaifaPort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-&gt;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*/</w:t>
      </w:r>
    </w:p>
    <w:p w14:paraId="1BEF09F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HANDLE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StdoutRead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,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StdoutWrite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;   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/* pipe for writing child to parent 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-&gt;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HaifaPort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*/</w:t>
      </w:r>
    </w:p>
    <w:p w14:paraId="3C5E469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DWORD read,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written;</w:t>
      </w:r>
      <w:proofErr w:type="gramEnd"/>
    </w:p>
    <w:p w14:paraId="07C7AE8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127E70E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// Array holding Philosopher IDS - exclusive for each Philosopher to be sent exclusively to each</w:t>
      </w:r>
    </w:p>
    <w:p w14:paraId="17BEA9F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int*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; // Philosopher's Thread function - to prevent Race Conditions!</w:t>
      </w:r>
    </w:p>
    <w:p w14:paraId="088BEE6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7B44E42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DWORD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ThreadID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;   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//dummy - for Thread Create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invokations</w:t>
      </w:r>
      <w:proofErr w:type="spellEnd"/>
    </w:p>
    <w:p w14:paraId="1CF212C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HANDLE*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Vessels;  /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/pointer of Vessels Thread Handles!</w:t>
      </w:r>
    </w:p>
    <w:p w14:paraId="0DC7F98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4BBD36B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SYSTEMTIME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lt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;//system time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paramter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to holds time data</w:t>
      </w:r>
    </w:p>
    <w:p w14:paraId="34E9EA6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VessIN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; //count Vessels that has returned to Haifa</w:t>
      </w:r>
    </w:p>
    <w:p w14:paraId="0CD2EB1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char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buffer[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BUFFER_SIZE];//buffer for holding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ReadFile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receiving value and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WriteFile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sending value</w:t>
      </w:r>
    </w:p>
    <w:p w14:paraId="129140C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lastRenderedPageBreak/>
        <w:t xml:space="preserve">unsigned int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tempRand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;//to hold random number from generator</w:t>
      </w:r>
    </w:p>
    <w:p w14:paraId="696FA67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7B52846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7ADC3A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//Thread function for each Vessels</w:t>
      </w:r>
    </w:p>
    <w:p w14:paraId="5037908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DWORD WINAPI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Vessel(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PVOID);</w:t>
      </w:r>
    </w:p>
    <w:p w14:paraId="7EB10B2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690584C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//to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Initialise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and clean global data (mainly for creating the Semaphore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Haldles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</w:t>
      </w:r>
    </w:p>
    <w:p w14:paraId="13C477C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//before all Threads start and closing them properly after all Threads finish!)</w:t>
      </w:r>
    </w:p>
    <w:p w14:paraId="7333D5D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(int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269ED2E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void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cleanupGlobalData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(int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360D93E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//function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decleration</w:t>
      </w:r>
      <w:proofErr w:type="spellEnd"/>
    </w:p>
    <w:p w14:paraId="41EFD04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void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StartSailing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(int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2816C31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void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CrossToEilat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(int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0C47D84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3B41AE4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void Anchorage(int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61C6DAD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const char*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24C735A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void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(char*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09628B6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489F32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int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main(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argc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char *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argv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[])</w:t>
      </w:r>
    </w:p>
    <w:p w14:paraId="5B424D7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{</w:t>
      </w:r>
    </w:p>
    <w:p w14:paraId="19A221A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//check command line argument not empty </w:t>
      </w:r>
    </w:p>
    <w:p w14:paraId="7BF1B43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if 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argc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!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= 2) {</w:t>
      </w:r>
    </w:p>
    <w:p w14:paraId="029BBD2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"Error :: No command Line Arguments were provided!");</w:t>
      </w:r>
    </w:p>
    <w:p w14:paraId="2BB4884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exit(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0);</w:t>
      </w:r>
    </w:p>
    <w:p w14:paraId="47DC5F4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6C40686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//convert command line argument to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int,for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argument different from int it will return zero </w:t>
      </w:r>
    </w:p>
    <w:p w14:paraId="7DF2456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numOfVessels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atoi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argv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1]);</w:t>
      </w:r>
    </w:p>
    <w:p w14:paraId="525D88B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//validates the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numOfVessels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value is within the allowable range </w:t>
      </w:r>
    </w:p>
    <w:p w14:paraId="6952978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numOfVessels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&lt; MIN_VASEALS ||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numOfVessels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&gt;MAX_VASEALS)</w:t>
      </w:r>
    </w:p>
    <w:p w14:paraId="208C78C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4802367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"Error :: invalid value for the number of vessels ");</w:t>
      </w:r>
    </w:p>
    <w:p w14:paraId="17F1759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exit(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0);</w:t>
      </w:r>
    </w:p>
    <w:p w14:paraId="2537DD7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6B381B5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</w:p>
    <w:p w14:paraId="627E7F4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</w:p>
    <w:p w14:paraId="29E66F9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STARTUPINFO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;</w:t>
      </w:r>
      <w:proofErr w:type="gramEnd"/>
    </w:p>
    <w:p w14:paraId="0853935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PROCESS_INFORMATION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pi;</w:t>
      </w:r>
      <w:proofErr w:type="gramEnd"/>
    </w:p>
    <w:p w14:paraId="0947BC1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BOOL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success;</w:t>
      </w:r>
      <w:proofErr w:type="gramEnd"/>
    </w:p>
    <w:p w14:paraId="20073EC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TCHAR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ProcessName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256];</w:t>
      </w:r>
    </w:p>
    <w:p w14:paraId="5101421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VessIN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0;</w:t>
      </w:r>
      <w:proofErr w:type="gramEnd"/>
    </w:p>
    <w:p w14:paraId="38527E9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int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index;</w:t>
      </w:r>
      <w:proofErr w:type="gramEnd"/>
    </w:p>
    <w:p w14:paraId="4FCE82A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STRING_SIZE];</w:t>
      </w:r>
    </w:p>
    <w:p w14:paraId="4078064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mutexConsole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CreateMutex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NULL, FALSE, TEXT("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ConsoleMutex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"));</w:t>
      </w:r>
    </w:p>
    <w:p w14:paraId="5796C7E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mutexConsole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== NULL)</w:t>
      </w:r>
    </w:p>
    <w:p w14:paraId="4E800CD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217A3E3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False;</w:t>
      </w:r>
      <w:proofErr w:type="gramEnd"/>
    </w:p>
    <w:p w14:paraId="69B2C70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0A8B71E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</w:p>
    <w:p w14:paraId="229E650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3196351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set up security attributes so that pipe handles are inherited */</w:t>
      </w:r>
    </w:p>
    <w:p w14:paraId="6A7F05F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SECURITY_ATTRIBUTES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sa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 xml:space="preserve">{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sizeof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(SECURITY_ATTRIBUTES), NULL,TRUE };</w:t>
      </w:r>
    </w:p>
    <w:p w14:paraId="2614124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6B0DB67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lastRenderedPageBreak/>
        <w:tab/>
        <w:t>/* allocate memory */</w:t>
      </w:r>
    </w:p>
    <w:p w14:paraId="081E8F9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ZeroMemory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&amp;pi,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sizeof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(pi));</w:t>
      </w:r>
    </w:p>
    <w:p w14:paraId="17772D8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21B860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create the pipe for writing from parent to child */</w:t>
      </w:r>
    </w:p>
    <w:p w14:paraId="04F2053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CreatePipe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(&amp;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StdinRead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&amp;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StdinWrite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&amp;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sa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0)) {</w:t>
      </w:r>
    </w:p>
    <w:p w14:paraId="53BF428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stderr, "Create Pipe Failed\n");</w:t>
      </w:r>
    </w:p>
    <w:p w14:paraId="6B67572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1;</w:t>
      </w:r>
      <w:proofErr w:type="gramEnd"/>
    </w:p>
    <w:p w14:paraId="768782E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47B4DA9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0031A4A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// Ensure the write handle to the pipe for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StdinWrite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is not inherited. </w:t>
      </w:r>
    </w:p>
    <w:p w14:paraId="0B86421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SetHandleInformation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StdinWrite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HANDLE_FLAG_INHERIT, 0))</w:t>
      </w:r>
    </w:p>
    <w:p w14:paraId="38A1E7F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StdinWrite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SetHandleInformation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\n");</w:t>
      </w:r>
    </w:p>
    <w:p w14:paraId="364BAEE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1081C4D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create the pipe for writing from child to parent */</w:t>
      </w:r>
    </w:p>
    <w:p w14:paraId="5D69155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CreatePipe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(&amp;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StdoutRead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&amp;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StdoutWrite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&amp;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sa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0)) {</w:t>
      </w:r>
    </w:p>
    <w:p w14:paraId="23639A8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stderr, "Create Pipe Failed\n");</w:t>
      </w:r>
    </w:p>
    <w:p w14:paraId="3F2BAED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1;</w:t>
      </w:r>
      <w:proofErr w:type="gramEnd"/>
    </w:p>
    <w:p w14:paraId="09DF55B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57E8C8C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186BCFC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// Ensure the read handle to the pipe for STDOUT is not inherited.</w:t>
      </w:r>
    </w:p>
    <w:p w14:paraId="7B0E58A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SetHandleInformation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StdoutRead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HANDLE_FLAG_INHERIT, 0))</w:t>
      </w:r>
    </w:p>
    <w:p w14:paraId="706B352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StdoutRead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SetHandleInformation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\n");</w:t>
      </w:r>
    </w:p>
    <w:p w14:paraId="5BE35EE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3CBCAB3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establish the START_INFO structure for the child process */</w:t>
      </w:r>
    </w:p>
    <w:p w14:paraId="2D0255D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GetStartupInfo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(&amp;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si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4DA5188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si.hStdError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=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GetStdHandle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(STD_ERROR_HANDLE);</w:t>
      </w:r>
    </w:p>
    <w:p w14:paraId="51AA44E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0C21968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redirect the standard input to the read end of the pipe */</w:t>
      </w:r>
    </w:p>
    <w:p w14:paraId="7F9784C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si.hStdOutput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=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StdoutWrite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;</w:t>
      </w:r>
    </w:p>
    <w:p w14:paraId="72CD2BF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si.hStdInput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=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StdinRead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;</w:t>
      </w:r>
    </w:p>
    <w:p w14:paraId="441D928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si.dwFlags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= STARTF_USESTDHANDLES;</w:t>
      </w:r>
    </w:p>
    <w:p w14:paraId="3D8C1EF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</w:p>
    <w:p w14:paraId="438D9BB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wcscpy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ProcessName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L"EilatPort.exe");</w:t>
      </w:r>
    </w:p>
    <w:p w14:paraId="2A9C749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//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wcscpy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ProcessName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L"..//..//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//Debug//EilatPort.exe");</w:t>
      </w:r>
    </w:p>
    <w:p w14:paraId="4F323B1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</w:p>
    <w:p w14:paraId="5510F66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// Start the child process.</w:t>
      </w:r>
    </w:p>
    <w:p w14:paraId="06CAD27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CreateProcess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(NULL,   // No module name (use command line).</w:t>
      </w:r>
    </w:p>
    <w:p w14:paraId="2DF83C4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ProcessName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// Command line.</w:t>
      </w:r>
    </w:p>
    <w:p w14:paraId="272C3F1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 xml:space="preserve">NULL,   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         // Process handle not inheritable.</w:t>
      </w:r>
    </w:p>
    <w:p w14:paraId="677E098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 xml:space="preserve">NULL,   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         // Thread handle not inheritable.</w:t>
      </w:r>
    </w:p>
    <w:p w14:paraId="6940A9F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 xml:space="preserve">TRUE,   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        // inherit handles .</w:t>
      </w:r>
    </w:p>
    <w:p w14:paraId="70C5DA8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 xml:space="preserve">0,   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            // No creation flags.</w:t>
      </w:r>
    </w:p>
    <w:p w14:paraId="715D266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 xml:space="preserve">NULL,   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         // Use parent's environment block.</w:t>
      </w:r>
    </w:p>
    <w:p w14:paraId="1D9875E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 xml:space="preserve">NULL,   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         // Use parent's starting directory.</w:t>
      </w:r>
    </w:p>
    <w:p w14:paraId="7CF0B37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&amp;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,   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          // Pointer to STARTUPINFO structure.</w:t>
      </w:r>
    </w:p>
    <w:p w14:paraId="392239D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&amp;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 xml:space="preserve">pi)   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         // Pointer to PROCESS_INFORMATION structure.</w:t>
      </w:r>
    </w:p>
    <w:p w14:paraId="7112DEE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)</w:t>
      </w:r>
    </w:p>
    <w:p w14:paraId="7BFD206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38D1C28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CreateProcess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failed (%d).\n",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GetLastError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());</w:t>
      </w:r>
    </w:p>
    <w:p w14:paraId="622163A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-1;</w:t>
      </w:r>
      <w:proofErr w:type="gramEnd"/>
    </w:p>
    <w:p w14:paraId="35F9D67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4CA64FC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35055D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BFB232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("[%s]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HaifaPort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: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Eilat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Port connected\n",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());</w:t>
      </w:r>
    </w:p>
    <w:p w14:paraId="4C80728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76B652F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("[%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s]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HaifaPort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: Confirmation Request for %d Vessels \n",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(),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numOfVessels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4B9A018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6E3AA26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the parent now wants to write to the pipe */</w:t>
      </w:r>
    </w:p>
    <w:p w14:paraId="5A74AF3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WriteFile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StdinWrite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argv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[1], BUFFER_SIZE, &amp;written, NULL))</w:t>
      </w:r>
    </w:p>
    <w:p w14:paraId="4971D52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stderr, "Error writing to pipe\n");</w:t>
      </w:r>
    </w:p>
    <w:p w14:paraId="2F09FCC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D34059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3FC71F6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now read from the pipe */</w:t>
      </w:r>
    </w:p>
    <w:p w14:paraId="550CE9C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success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ReadFile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StdoutRead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buffer, BUFFER_SIZE, &amp;read, NULL);</w:t>
      </w:r>
    </w:p>
    <w:p w14:paraId="6B70F03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(!success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) {</w:t>
      </w:r>
    </w:p>
    <w:p w14:paraId="66BD9E3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HaifaPort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: Error reading from pipe\n");</w:t>
      </w:r>
    </w:p>
    <w:p w14:paraId="136C860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-1;</w:t>
      </w:r>
      <w:proofErr w:type="gramEnd"/>
    </w:p>
    <w:p w14:paraId="455E2AF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48A2DB3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close the unused ends of the pipe */</w:t>
      </w:r>
    </w:p>
    <w:p w14:paraId="2AC16BA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StdoutWrite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594BE43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StdinRead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4F7F308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if 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strcmp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buffer, "FALSE") == 0)</w:t>
      </w:r>
    </w:p>
    <w:p w14:paraId="5D75925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027D0C8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HaifaPort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: Request didn't approved  ,number of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vaseals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unvalid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! \n"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125530A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-1;</w:t>
      </w:r>
      <w:proofErr w:type="gramEnd"/>
    </w:p>
    <w:p w14:paraId="6937C88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1C143EA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("[%s]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HaifaPort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: Request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approved  ,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Continue... \n",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());</w:t>
      </w:r>
    </w:p>
    <w:p w14:paraId="4FB375B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numOfVessels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 == False)</w:t>
      </w:r>
    </w:p>
    <w:p w14:paraId="32B6BA8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271F965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HaifaPort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: Error while initiating global data \n");</w:t>
      </w:r>
    </w:p>
    <w:p w14:paraId="01D7E07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-1;</w:t>
      </w:r>
      <w:proofErr w:type="gramEnd"/>
    </w:p>
    <w:p w14:paraId="51CA68E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5D26560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//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creat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Vessel threads with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VesselId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unique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grather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then 1.</w:t>
      </w:r>
    </w:p>
    <w:p w14:paraId="22C0518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for (int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 0;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&lt;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numOfVessels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;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++)</w:t>
      </w:r>
    </w:p>
    <w:p w14:paraId="47042D8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0652DE6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] = i+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1;</w:t>
      </w:r>
      <w:proofErr w:type="gramEnd"/>
    </w:p>
    <w:p w14:paraId="342AA06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Vessels[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]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CreateThread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NULL, 0, Vessel, &amp;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], 0, &amp;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ThreadID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625990B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2110FCB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//read from pipe until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VessIN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is equal to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numOfVessel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</w:t>
      </w:r>
    </w:p>
    <w:p w14:paraId="23BBE29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while 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VessIN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&lt;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numOfVessels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</w:t>
      </w:r>
    </w:p>
    <w:p w14:paraId="79F0296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0D70FB8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// now have the child read from the pipe</w:t>
      </w:r>
    </w:p>
    <w:p w14:paraId="426E635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success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ReadFile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StdoutRead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buffer, BUFFER_SIZE, &amp;read, NULL);;</w:t>
      </w:r>
    </w:p>
    <w:p w14:paraId="1FE6507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61A96D6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// we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have to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output to stderr as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stdout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is redirected to the pipe</w:t>
      </w:r>
    </w:p>
    <w:p w14:paraId="3BD6B42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(!success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)</w:t>
      </w:r>
    </w:p>
    <w:p w14:paraId="36CAFF2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24AC89F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HaifaPort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: error reading from pipe , error %d \n",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GetLastError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());</w:t>
      </w:r>
    </w:p>
    <w:p w14:paraId="0A348A3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-1;</w:t>
      </w:r>
      <w:proofErr w:type="gramEnd"/>
    </w:p>
    <w:p w14:paraId="1CA630A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2EA528A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else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if(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(index =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atoi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(buffer))!=0)</w:t>
      </w:r>
    </w:p>
    <w:p w14:paraId="111521B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72BAAF1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, "[%s] Vessel %s - exiting Canal: Red Sea ==&gt; Med. Sea \n",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(), buffer);</w:t>
      </w:r>
    </w:p>
    <w:p w14:paraId="7EDCB24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lastRenderedPageBreak/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73AFC68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</w:p>
    <w:p w14:paraId="395FEB3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ReleaseSemaphore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[index-1], 1, NULL))</w:t>
      </w:r>
    </w:p>
    <w:p w14:paraId="2FCF12B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HaifaPort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::Unexpected error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[%d].V()\n", index);</w:t>
      </w:r>
    </w:p>
    <w:p w14:paraId="360DD4B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VessIN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+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+;</w:t>
      </w:r>
      <w:proofErr w:type="gramEnd"/>
    </w:p>
    <w:p w14:paraId="4BA743D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6AE20EC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</w:p>
    <w:p w14:paraId="7D5ED92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3ABE027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672545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WaitForMultipleObjects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numOfVessels,Vessels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,TRUE,INFINITE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0B1A932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158B26B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, "[%s] Haifa Port : All Vessels Threads are done \n",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());</w:t>
      </w:r>
    </w:p>
    <w:p w14:paraId="165815A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4C42F70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</w:p>
    <w:p w14:paraId="400C18E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close the read end of the pipe */</w:t>
      </w:r>
    </w:p>
    <w:p w14:paraId="2B23D00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close the write end of the pipe */</w:t>
      </w:r>
    </w:p>
    <w:p w14:paraId="17EF5C6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StdinWrite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54B9A5E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StdoutRead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711F574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A63308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wait for the child to exit */</w:t>
      </w:r>
    </w:p>
    <w:p w14:paraId="2A48A14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pi.hProcess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INFINITE);</w:t>
      </w:r>
    </w:p>
    <w:p w14:paraId="3F5EECA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37AA1C7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stderr, "[%s] Haifa Port : Exiting... \n",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());</w:t>
      </w:r>
    </w:p>
    <w:p w14:paraId="14139C0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cleanupGlobalData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numOfVessels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4F54E63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</w:p>
    <w:p w14:paraId="070FF47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close all handles */</w:t>
      </w:r>
    </w:p>
    <w:p w14:paraId="0A224D1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pi.hProcess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60F3B58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pi.hThread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0088F8C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1BBDAB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0;</w:t>
      </w:r>
      <w:proofErr w:type="gramEnd"/>
    </w:p>
    <w:p w14:paraId="3EC310E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C6B37A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}</w:t>
      </w:r>
    </w:p>
    <w:p w14:paraId="1842F4C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BB4905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//The Thread Function for each Vessel, gets the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Vessl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Unique ID (index of the Thread in Array of Threads within the main program)</w:t>
      </w:r>
    </w:p>
    <w:p w14:paraId="3911451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//This Unique Thread ID (called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 is used by the state DB to keep track of each Vessel state at any given time!</w:t>
      </w:r>
    </w:p>
    <w:p w14:paraId="6694A97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DWORD WINAPI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Vessel(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PVOID Param)</w:t>
      </w:r>
    </w:p>
    <w:p w14:paraId="7036552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{</w:t>
      </w:r>
    </w:p>
    <w:p w14:paraId="6F6EB7D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//Get the Unique ID from Param and keep it in a local variable</w:t>
      </w:r>
    </w:p>
    <w:p w14:paraId="058F0C1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VesselID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 *(int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*)Param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;</w:t>
      </w:r>
    </w:p>
    <w:p w14:paraId="5BCED01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</w:p>
    <w:p w14:paraId="28124CD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StartSailing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VesselID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6119997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E210BC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Sleep(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));</w:t>
      </w:r>
    </w:p>
    <w:p w14:paraId="44CE795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4011A51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CrossToEilat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VesselID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7FF857A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7548514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Sleep(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));</w:t>
      </w:r>
    </w:p>
    <w:p w14:paraId="7262EAE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7DB9A1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Anchorage(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VesselID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1EB2E79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06AEB5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0;</w:t>
      </w:r>
      <w:proofErr w:type="gramEnd"/>
    </w:p>
    <w:p w14:paraId="30D3228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lastRenderedPageBreak/>
        <w:t>}</w:t>
      </w:r>
    </w:p>
    <w:p w14:paraId="2EE0582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6FA3ACF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//generic function to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randomise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a Sleep time between 1 and MAX_SLEEP_TIME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msec</w:t>
      </w:r>
      <w:proofErr w:type="spellEnd"/>
    </w:p>
    <w:p w14:paraId="752F217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)</w:t>
      </w:r>
    </w:p>
    <w:p w14:paraId="2C2308B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{</w:t>
      </w:r>
    </w:p>
    <w:p w14:paraId="57129A3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errno_t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err;</w:t>
      </w:r>
      <w:proofErr w:type="gramEnd"/>
    </w:p>
    <w:p w14:paraId="7FB3173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int calc =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0;</w:t>
      </w:r>
      <w:proofErr w:type="gramEnd"/>
    </w:p>
    <w:p w14:paraId="148F17D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</w:p>
    <w:p w14:paraId="5091574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while (calc &lt; MIN_SLEEP_TIME)</w:t>
      </w:r>
    </w:p>
    <w:p w14:paraId="72CD70D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4E6FD21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err =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rand_s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(&amp;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tempRand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32DB5CF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if (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err !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= 0)</w:t>
      </w:r>
    </w:p>
    <w:p w14:paraId="2489B0A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514A5FA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printf_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"The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rand_s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function failed!\n");</w:t>
      </w:r>
    </w:p>
    <w:p w14:paraId="2D44DFA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46454D9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calc =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tempRand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% MAX_SLEEP_TIME +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1;</w:t>
      </w:r>
      <w:proofErr w:type="gramEnd"/>
    </w:p>
    <w:p w14:paraId="6BBF0CC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1B59DD2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calc;</w:t>
      </w:r>
      <w:proofErr w:type="gramEnd"/>
    </w:p>
    <w:p w14:paraId="6184DC5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}</w:t>
      </w:r>
    </w:p>
    <w:p w14:paraId="41057C3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0A7A89C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//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StartSailing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function for Vessels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- begin to sail</w:t>
      </w:r>
    </w:p>
    <w:p w14:paraId="1A040AD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StartSailing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</w:t>
      </w:r>
    </w:p>
    <w:p w14:paraId="2821478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{</w:t>
      </w:r>
    </w:p>
    <w:p w14:paraId="1FC2DDD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STRING_SIZE];</w:t>
      </w:r>
    </w:p>
    <w:p w14:paraId="11C45C7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, "[%s] Vessel %d starts sailing @ Haifa Port \n",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351CFEC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3466EA3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}</w:t>
      </w:r>
    </w:p>
    <w:p w14:paraId="6B3321B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3A1EB2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//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CrossToEilat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function for Vessels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 -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 entering Canal</w:t>
      </w:r>
    </w:p>
    <w:p w14:paraId="15C750D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CrossToEilat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</w:t>
      </w:r>
    </w:p>
    <w:p w14:paraId="1A755D3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{</w:t>
      </w:r>
    </w:p>
    <w:p w14:paraId="2385CC4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char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message[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BUFFER_SIZE];</w:t>
      </w:r>
    </w:p>
    <w:p w14:paraId="5EFB0D6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STRING_SIZE];</w:t>
      </w:r>
    </w:p>
    <w:p w14:paraId="603DC5B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//Access to state DB is done exclusively (protected by mutex)</w:t>
      </w:r>
    </w:p>
    <w:p w14:paraId="3CD6D82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//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mutex.P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()</w:t>
      </w:r>
    </w:p>
    <w:p w14:paraId="192ED50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mutexPipe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INFINITE);</w:t>
      </w:r>
    </w:p>
    <w:p w14:paraId="34AFB30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</w:p>
    <w:p w14:paraId="5374F26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message, "%d",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488557B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3E8263E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, "[%s] Vessel %d - entering Canal: Med. Sea ==&gt; Red Sea \n",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2B3EF0F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28AE934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Sleep(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));</w:t>
      </w:r>
    </w:p>
    <w:p w14:paraId="4C553EC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7D55F0F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/* the parent now wants to write to the pipe */</w:t>
      </w:r>
    </w:p>
    <w:p w14:paraId="6509448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WriteFile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StdinWrite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message, BUFFER_SIZE, &amp;written, NULL))</w:t>
      </w:r>
    </w:p>
    <w:p w14:paraId="2F9726B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stderr, "Error writing to pipe \n %d \n",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GetLastError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());</w:t>
      </w:r>
    </w:p>
    <w:p w14:paraId="54B435D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082FF6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//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mutex.V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() - release mutex</w:t>
      </w:r>
    </w:p>
    <w:p w14:paraId="5C8DF5E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ReleaseMutex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mutexPipe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))</w:t>
      </w:r>
    </w:p>
    <w:p w14:paraId="4D1E873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HaifaPort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-&gt;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CrossToEilat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::Unexpected error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mutex.V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(), error num - %d\n",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GetLastError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());</w:t>
      </w:r>
    </w:p>
    <w:p w14:paraId="27351D1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3BAA07B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04F619A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//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[vessID-1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].P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() - Down on Scheduling Constraint Semaphore for Vessel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.</w:t>
      </w:r>
    </w:p>
    <w:p w14:paraId="7043A57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//if test was successful for it (i.e. it started eating), then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[vessID-1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].P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() is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successfull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and Vessel proceeds</w:t>
      </w:r>
    </w:p>
    <w:p w14:paraId="6E2E9E3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//otherwise,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[vessID-1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].P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() puts Vessel on Semaphore Waiting queue, until signaled by a pipe indication, Vessel that </w:t>
      </w:r>
    </w:p>
    <w:p w14:paraId="0D79816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//finished Sailing!</w:t>
      </w:r>
    </w:p>
    <w:p w14:paraId="0964F30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[vessID-1], INFINITE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00CD15E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}</w:t>
      </w:r>
    </w:p>
    <w:p w14:paraId="56CD68F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21410B8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//Anchorage function for Vessel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- done sailing</w:t>
      </w:r>
    </w:p>
    <w:p w14:paraId="5764DF2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void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Anchorage(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</w:t>
      </w:r>
    </w:p>
    <w:p w14:paraId="53D217E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{</w:t>
      </w:r>
    </w:p>
    <w:p w14:paraId="3DEC34B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STRING_SIZE];</w:t>
      </w:r>
    </w:p>
    <w:p w14:paraId="29AE251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, "[%s] Vessel %d done sailing @ Haifa Port \n",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18D2E04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6CF3626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012FC5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}</w:t>
      </w:r>
    </w:p>
    <w:p w14:paraId="0368217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4CD906C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//return const string of current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locl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time</w:t>
      </w:r>
    </w:p>
    <w:p w14:paraId="3CE7039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const char*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)</w:t>
      </w:r>
    </w:p>
    <w:p w14:paraId="0581DA9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{</w:t>
      </w:r>
    </w:p>
    <w:p w14:paraId="61AC0D8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GetLocalTime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(&amp;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lt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208ED34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static 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currentLocalTime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20];</w:t>
      </w:r>
    </w:p>
    <w:p w14:paraId="224AF95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currentLocalTime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, "%02d:%02d:%02d",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lt.wHour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lt.wMinute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,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lt.wSecond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314D710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currentLocalTime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;</w:t>
      </w:r>
      <w:proofErr w:type="gramEnd"/>
    </w:p>
    <w:p w14:paraId="02F6DAC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33338E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}</w:t>
      </w:r>
    </w:p>
    <w:p w14:paraId="6F1B4D3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056D15A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//safe console printing </w:t>
      </w:r>
    </w:p>
    <w:p w14:paraId="44E4CB8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char *string)</w:t>
      </w:r>
    </w:p>
    <w:p w14:paraId="18612A2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{</w:t>
      </w:r>
    </w:p>
    <w:p w14:paraId="6299E1E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mutexConsole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, INFINITE);</w:t>
      </w:r>
    </w:p>
    <w:p w14:paraId="447CDB7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stderr, "%s", string);</w:t>
      </w:r>
    </w:p>
    <w:p w14:paraId="04FC886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ReleaseMutex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mutexConsole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))</w:t>
      </w:r>
    </w:p>
    <w:p w14:paraId="670989E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::Unexpected error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mutex.V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()\n");</w:t>
      </w:r>
    </w:p>
    <w:p w14:paraId="73FCE68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}</w:t>
      </w:r>
    </w:p>
    <w:p w14:paraId="48254B1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59BEC77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//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Initialise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global Semaphores</w:t>
      </w:r>
    </w:p>
    <w:p w14:paraId="06F5E6D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//If all Successful - return True, otherwise (if problem arises) return False</w:t>
      </w:r>
    </w:p>
    <w:p w14:paraId="22A6513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//This is invoked before all Vessels Threads start running</w:t>
      </w:r>
    </w:p>
    <w:p w14:paraId="6186E69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int size)</w:t>
      </w:r>
    </w:p>
    <w:p w14:paraId="0F49753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{</w:t>
      </w:r>
    </w:p>
    <w:p w14:paraId="1021AB1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76ACBC4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mutexPipe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CreateMutex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NULL, FALSE, NULL);</w:t>
      </w:r>
    </w:p>
    <w:p w14:paraId="5BC11CA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mutexPipe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== NULL)</w:t>
      </w:r>
    </w:p>
    <w:p w14:paraId="1A76345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43C22A5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False;</w:t>
      </w:r>
      <w:proofErr w:type="gramEnd"/>
    </w:p>
    <w:p w14:paraId="0ADE614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1046EAA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Vessels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HeapAlloc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GetProcessHeap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(), HEAP_ZERO_MEMORY, size *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sizeof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(HANDLE));</w:t>
      </w:r>
    </w:p>
    <w:p w14:paraId="0BA537A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if (Vessels == NULL)</w:t>
      </w:r>
    </w:p>
    <w:p w14:paraId="5C53D3F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16F842B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:: Error allocating Vessels\n");</w:t>
      </w:r>
    </w:p>
    <w:p w14:paraId="4D251E7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lastRenderedPageBreak/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False;</w:t>
      </w:r>
      <w:proofErr w:type="gramEnd"/>
    </w:p>
    <w:p w14:paraId="240F3C0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777E051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HeapAlloc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GetProcessHeap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(), HEAP_ZERO_MEMORY, size*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sizeof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(HANDLE));</w:t>
      </w:r>
    </w:p>
    <w:p w14:paraId="3895766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== NULL)</w:t>
      </w:r>
    </w:p>
    <w:p w14:paraId="58EC38C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794B826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:: Error allocating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\n");</w:t>
      </w:r>
    </w:p>
    <w:p w14:paraId="60D5E41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False;</w:t>
      </w:r>
      <w:proofErr w:type="gramEnd"/>
    </w:p>
    <w:p w14:paraId="089CDF6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0533A5C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malloc(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 xml:space="preserve">size *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sizeof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(int));</w:t>
      </w:r>
    </w:p>
    <w:p w14:paraId="296C571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== NULL)</w:t>
      </w:r>
    </w:p>
    <w:p w14:paraId="3C56720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5B61AB3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:: Error allocating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\n");</w:t>
      </w:r>
    </w:p>
    <w:p w14:paraId="4CF1748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False;</w:t>
      </w:r>
      <w:proofErr w:type="gramEnd"/>
    </w:p>
    <w:p w14:paraId="6610574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1BF2134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for (int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 0;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&lt; size;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++)</w:t>
      </w:r>
    </w:p>
    <w:p w14:paraId="30D9FFE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363C1A5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]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CreateSemaphore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NULL, 0, 1, NULL);</w:t>
      </w:r>
    </w:p>
    <w:p w14:paraId="3ACB3D0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] == NULL)</w:t>
      </w:r>
    </w:p>
    <w:p w14:paraId="21F0B24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29F2F50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False;</w:t>
      </w:r>
      <w:proofErr w:type="gramEnd"/>
    </w:p>
    <w:p w14:paraId="68AED4B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1623AC7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719C940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1EE84E0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True;</w:t>
      </w:r>
      <w:proofErr w:type="gramEnd"/>
    </w:p>
    <w:p w14:paraId="510628E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}</w:t>
      </w:r>
    </w:p>
    <w:p w14:paraId="745BEEE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05E8C44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//Close all global semaphore handlers and free dynamic allocations - after all Vessels Threads finish.</w:t>
      </w:r>
    </w:p>
    <w:p w14:paraId="4DBD84D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cleanupGlobalData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int size)</w:t>
      </w:r>
    </w:p>
    <w:p w14:paraId="7A9F2CA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{</w:t>
      </w:r>
    </w:p>
    <w:p w14:paraId="478049F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mutexPipe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1FA1B5F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mutexConsole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19CD76A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7A4EB76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 xml:space="preserve">for (int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= 0;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 xml:space="preserve"> &lt; size; 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++)</w:t>
      </w:r>
    </w:p>
    <w:p w14:paraId="38DF654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{</w:t>
      </w:r>
    </w:p>
    <w:p w14:paraId="6D3D33B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Vessels[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]);</w:t>
      </w:r>
    </w:p>
    <w:p w14:paraId="5FF645B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]</w:t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);</w:t>
      </w:r>
      <w:proofErr w:type="gramEnd"/>
    </w:p>
    <w:p w14:paraId="05DDE4C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  <w:t>}</w:t>
      </w:r>
    </w:p>
    <w:p w14:paraId="2C9EC24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free(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619097D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HeapFree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GetProcessHeap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(),</w:t>
      </w:r>
      <w:proofErr w:type="spellStart"/>
      <w:r w:rsidRPr="00390C90">
        <w:rPr>
          <w:rFonts w:ascii="Calibri" w:hAnsi="Calibri" w:cs="Calibri"/>
          <w:sz w:val="22"/>
          <w:szCs w:val="22"/>
          <w:lang w:bidi="he-IL"/>
        </w:rPr>
        <w:t>HEAP_NO_SERIALIZE,sem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);</w:t>
      </w:r>
    </w:p>
    <w:p w14:paraId="031D7F0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  <w:lang w:bidi="he-IL"/>
        </w:rPr>
        <w:t>HeapFree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  <w:lang w:bidi="he-IL"/>
        </w:rPr>
        <w:t>GetProcessHeap</w:t>
      </w:r>
      <w:proofErr w:type="spellEnd"/>
      <w:r w:rsidRPr="00390C90">
        <w:rPr>
          <w:rFonts w:ascii="Calibri" w:hAnsi="Calibri" w:cs="Calibri"/>
          <w:sz w:val="22"/>
          <w:szCs w:val="22"/>
          <w:lang w:bidi="he-IL"/>
        </w:rPr>
        <w:t>(), HEAP_NO_SERIALIZE, Vessels);</w:t>
      </w:r>
    </w:p>
    <w:p w14:paraId="1D9EEF4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</w:p>
    <w:p w14:paraId="6C400676" w14:textId="754F7347" w:rsidR="00D809C5" w:rsidRPr="00390C90" w:rsidRDefault="00390C90" w:rsidP="00390C90">
      <w:pPr>
        <w:rPr>
          <w:rFonts w:ascii="Calibri" w:hAnsi="Calibri" w:cs="Calibri"/>
          <w:sz w:val="22"/>
          <w:szCs w:val="22"/>
          <w:lang w:bidi="he-IL"/>
        </w:rPr>
      </w:pPr>
      <w:r w:rsidRPr="00390C90">
        <w:rPr>
          <w:rFonts w:ascii="Calibri" w:hAnsi="Calibri" w:cs="Calibri"/>
          <w:sz w:val="22"/>
          <w:szCs w:val="22"/>
          <w:lang w:bidi="he-IL"/>
        </w:rPr>
        <w:t>}</w:t>
      </w:r>
    </w:p>
    <w:p w14:paraId="35FBC399" w14:textId="77777777" w:rsidR="00390C90" w:rsidRDefault="00390C90" w:rsidP="00390C90">
      <w:pPr>
        <w:rPr>
          <w:rFonts w:ascii="Calibri" w:eastAsiaTheme="majorEastAsia" w:hAnsi="Calibri" w:cs="Calibri"/>
          <w:b/>
          <w:bCs/>
          <w:i/>
          <w:color w:val="00C1C7" w:themeColor="accent2"/>
          <w:sz w:val="42"/>
          <w:szCs w:val="26"/>
          <w:u w:val="single"/>
        </w:rPr>
      </w:pPr>
    </w:p>
    <w:p w14:paraId="0449926C" w14:textId="55960EE4" w:rsidR="00390C90" w:rsidRDefault="00390C90" w:rsidP="00390C90">
      <w:pPr>
        <w:rPr>
          <w:rFonts w:ascii="Calibri" w:eastAsiaTheme="majorEastAsia" w:hAnsi="Calibri" w:cs="Calibri"/>
          <w:b/>
          <w:bCs/>
          <w:i/>
          <w:color w:val="00C1C7" w:themeColor="accent2"/>
          <w:sz w:val="42"/>
          <w:szCs w:val="26"/>
          <w:u w:val="single"/>
          <w:rtl/>
        </w:rPr>
      </w:pPr>
    </w:p>
    <w:p w14:paraId="78C61771" w14:textId="627E495A" w:rsidR="00621D60" w:rsidRDefault="00621D60" w:rsidP="00390C90">
      <w:pPr>
        <w:rPr>
          <w:rFonts w:ascii="Calibri" w:eastAsiaTheme="majorEastAsia" w:hAnsi="Calibri" w:cs="Calibri"/>
          <w:b/>
          <w:bCs/>
          <w:i/>
          <w:color w:val="00C1C7" w:themeColor="accent2"/>
          <w:sz w:val="42"/>
          <w:szCs w:val="26"/>
          <w:u w:val="single"/>
          <w:rtl/>
        </w:rPr>
      </w:pPr>
    </w:p>
    <w:p w14:paraId="21D0F2EA" w14:textId="6803C017" w:rsidR="00621D60" w:rsidRDefault="00621D60" w:rsidP="00390C90">
      <w:pPr>
        <w:rPr>
          <w:rFonts w:ascii="Calibri" w:eastAsiaTheme="majorEastAsia" w:hAnsi="Calibri" w:cs="Calibri"/>
          <w:b/>
          <w:bCs/>
          <w:i/>
          <w:color w:val="00C1C7" w:themeColor="accent2"/>
          <w:sz w:val="42"/>
          <w:szCs w:val="26"/>
          <w:u w:val="single"/>
          <w:rtl/>
        </w:rPr>
      </w:pPr>
    </w:p>
    <w:p w14:paraId="72ED1E53" w14:textId="77777777" w:rsidR="00621D60" w:rsidRDefault="00621D60" w:rsidP="00390C90">
      <w:pPr>
        <w:rPr>
          <w:rFonts w:ascii="Calibri" w:eastAsiaTheme="majorEastAsia" w:hAnsi="Calibri" w:cs="Calibri"/>
          <w:b/>
          <w:bCs/>
          <w:i/>
          <w:color w:val="00C1C7" w:themeColor="accent2"/>
          <w:sz w:val="42"/>
          <w:szCs w:val="26"/>
          <w:u w:val="single"/>
        </w:rPr>
      </w:pPr>
    </w:p>
    <w:p w14:paraId="5827D1AA" w14:textId="77777777" w:rsidR="00390C90" w:rsidRDefault="00390C90" w:rsidP="00390C90">
      <w:pPr>
        <w:rPr>
          <w:rFonts w:ascii="Calibri" w:eastAsiaTheme="majorEastAsia" w:hAnsi="Calibri" w:cs="Calibri"/>
          <w:b/>
          <w:bCs/>
          <w:i/>
          <w:color w:val="00C1C7" w:themeColor="accent2"/>
          <w:sz w:val="42"/>
          <w:szCs w:val="26"/>
          <w:u w:val="single"/>
        </w:rPr>
      </w:pPr>
    </w:p>
    <w:p w14:paraId="57A58745" w14:textId="1582DB68" w:rsidR="00D809C5" w:rsidRPr="00390C90" w:rsidRDefault="00D809C5" w:rsidP="00390C90">
      <w:pPr>
        <w:rPr>
          <w:rFonts w:ascii="Calibri" w:eastAsiaTheme="majorEastAsia" w:hAnsi="Calibri" w:cs="Calibri"/>
          <w:b/>
          <w:bCs/>
          <w:i/>
          <w:color w:val="00C1C7" w:themeColor="accent2"/>
          <w:sz w:val="72"/>
          <w:szCs w:val="72"/>
          <w:u w:val="single"/>
        </w:rPr>
      </w:pPr>
      <w:proofErr w:type="spellStart"/>
      <w:r w:rsidRPr="00390C90">
        <w:rPr>
          <w:rFonts w:ascii="Calibri" w:eastAsiaTheme="majorEastAsia" w:hAnsi="Calibri" w:cs="Calibri"/>
          <w:b/>
          <w:bCs/>
          <w:i/>
          <w:color w:val="00C1C7" w:themeColor="accent2"/>
          <w:sz w:val="72"/>
          <w:szCs w:val="72"/>
          <w:u w:val="single"/>
        </w:rPr>
        <w:lastRenderedPageBreak/>
        <w:t>EilatPort</w:t>
      </w:r>
      <w:r w:rsidR="00390C90" w:rsidRPr="00390C90">
        <w:rPr>
          <w:rFonts w:ascii="Calibri" w:eastAsiaTheme="majorEastAsia" w:hAnsi="Calibri" w:cs="Calibri"/>
          <w:b/>
          <w:bCs/>
          <w:i/>
          <w:color w:val="00C1C7" w:themeColor="accent2"/>
          <w:sz w:val="72"/>
          <w:szCs w:val="72"/>
          <w:u w:val="single"/>
        </w:rPr>
        <w:t>.c</w:t>
      </w:r>
      <w:proofErr w:type="spellEnd"/>
    </w:p>
    <w:p w14:paraId="22B720F2" w14:textId="49AF59A5" w:rsidR="00D809C5" w:rsidRPr="00342092" w:rsidRDefault="00D809C5" w:rsidP="00342092">
      <w:pPr>
        <w:pStyle w:val="Heading2"/>
        <w:jc w:val="right"/>
        <w:rPr>
          <w:b/>
          <w:bCs/>
          <w:rtl/>
        </w:rPr>
      </w:pPr>
    </w:p>
    <w:p w14:paraId="670EF8D0" w14:textId="766D3621" w:rsidR="00621D60" w:rsidRPr="00342092" w:rsidRDefault="00621D60" w:rsidP="00342092">
      <w:pPr>
        <w:pStyle w:val="Heading3"/>
        <w:jc w:val="right"/>
        <w:rPr>
          <w:rFonts w:ascii="Calibri" w:hAnsi="Calibri"/>
          <w:b w:val="0"/>
          <w:bCs/>
          <w:rtl/>
          <w:lang w:bidi="he-IL"/>
        </w:rPr>
      </w:pPr>
      <w:r w:rsidRPr="00342092">
        <w:rPr>
          <w:rFonts w:ascii="Calibri" w:hAnsi="Calibri"/>
          <w:b w:val="0"/>
          <w:bCs/>
          <w:rtl/>
          <w:lang w:bidi="he-IL"/>
        </w:rPr>
        <w:t>נמל אילת</w:t>
      </w:r>
      <w:r w:rsidR="00342092" w:rsidRPr="00342092">
        <w:rPr>
          <w:rFonts w:ascii="Calibri" w:hAnsi="Calibri"/>
          <w:b w:val="0"/>
          <w:bCs/>
          <w:rtl/>
          <w:lang w:bidi="he-IL"/>
        </w:rPr>
        <w:t xml:space="preserve"> </w:t>
      </w:r>
      <w:proofErr w:type="spellStart"/>
      <w:r w:rsidR="00342092" w:rsidRPr="00342092">
        <w:rPr>
          <w:rFonts w:ascii="Calibri" w:hAnsi="Calibri"/>
          <w:b w:val="0"/>
          <w:bCs/>
          <w:rtl/>
          <w:lang w:bidi="he-IL"/>
        </w:rPr>
        <w:t>פרוסס</w:t>
      </w:r>
      <w:proofErr w:type="spellEnd"/>
      <w:r w:rsidR="00342092" w:rsidRPr="00342092">
        <w:rPr>
          <w:rFonts w:ascii="Calibri" w:hAnsi="Calibri"/>
          <w:b w:val="0"/>
          <w:bCs/>
          <w:rtl/>
          <w:lang w:bidi="he-IL"/>
        </w:rPr>
        <w:t xml:space="preserve"> שמקבל מס' כלי שיט לאישור במידה ומאשר </w:t>
      </w:r>
      <w:r w:rsidR="00342092">
        <w:rPr>
          <w:rFonts w:ascii="Calibri" w:hAnsi="Calibri" w:hint="cs"/>
          <w:b w:val="0"/>
          <w:bCs/>
          <w:rtl/>
          <w:lang w:bidi="he-IL"/>
        </w:rPr>
        <w:t xml:space="preserve">אותם הוא </w:t>
      </w:r>
      <w:r w:rsidR="00342092" w:rsidRPr="00342092">
        <w:rPr>
          <w:rFonts w:ascii="Calibri" w:hAnsi="Calibri"/>
          <w:b w:val="0"/>
          <w:bCs/>
          <w:rtl/>
          <w:lang w:bidi="he-IL"/>
        </w:rPr>
        <w:t>מאזין לכניסת כלי שיט (</w:t>
      </w:r>
      <w:r w:rsidR="00342092">
        <w:rPr>
          <w:rFonts w:ascii="Calibri" w:hAnsi="Calibri" w:hint="cs"/>
          <w:b w:val="0"/>
          <w:bCs/>
          <w:rtl/>
          <w:lang w:bidi="he-IL"/>
        </w:rPr>
        <w:t xml:space="preserve">שמיוצגים </w:t>
      </w:r>
      <w:proofErr w:type="spellStart"/>
      <w:r w:rsidR="00342092">
        <w:rPr>
          <w:rFonts w:ascii="Calibri" w:hAnsi="Calibri" w:hint="cs"/>
          <w:b w:val="0"/>
          <w:bCs/>
          <w:rtl/>
          <w:lang w:bidi="he-IL"/>
        </w:rPr>
        <w:t>כ</w:t>
      </w:r>
      <w:r w:rsidR="00342092" w:rsidRPr="00342092">
        <w:rPr>
          <w:rFonts w:ascii="Calibri" w:hAnsi="Calibri"/>
          <w:b w:val="0"/>
          <w:bCs/>
          <w:rtl/>
          <w:lang w:bidi="he-IL"/>
        </w:rPr>
        <w:t>טרד</w:t>
      </w:r>
      <w:r w:rsidR="00342092">
        <w:rPr>
          <w:rFonts w:ascii="Calibri" w:hAnsi="Calibri" w:hint="cs"/>
          <w:b w:val="0"/>
          <w:bCs/>
          <w:rtl/>
          <w:lang w:bidi="he-IL"/>
        </w:rPr>
        <w:t>ים</w:t>
      </w:r>
      <w:proofErr w:type="spellEnd"/>
      <w:r w:rsidR="00342092" w:rsidRPr="00342092">
        <w:rPr>
          <w:rFonts w:ascii="Calibri" w:hAnsi="Calibri"/>
          <w:b w:val="0"/>
          <w:bCs/>
          <w:rtl/>
          <w:lang w:bidi="he-IL"/>
        </w:rPr>
        <w:t xml:space="preserve"> במערכת), כל כלי שיט </w:t>
      </w:r>
      <w:r w:rsidR="00342092">
        <w:rPr>
          <w:rFonts w:ascii="Calibri" w:hAnsi="Calibri" w:hint="cs"/>
          <w:b w:val="0"/>
          <w:bCs/>
          <w:rtl/>
          <w:lang w:bidi="he-IL"/>
        </w:rPr>
        <w:t xml:space="preserve">שמגיע </w:t>
      </w:r>
      <w:r w:rsidR="00342092" w:rsidRPr="00342092">
        <w:rPr>
          <w:rFonts w:ascii="Calibri" w:hAnsi="Calibri"/>
          <w:b w:val="0"/>
          <w:bCs/>
          <w:rtl/>
          <w:lang w:bidi="he-IL"/>
        </w:rPr>
        <w:t>עובר במחסום</w:t>
      </w:r>
      <w:r w:rsidR="00342092">
        <w:rPr>
          <w:rFonts w:ascii="Calibri" w:hAnsi="Calibri" w:hint="cs"/>
          <w:b w:val="0"/>
          <w:bCs/>
          <w:rtl/>
          <w:lang w:bidi="he-IL"/>
        </w:rPr>
        <w:t>,</w:t>
      </w:r>
      <w:r w:rsidR="00342092" w:rsidRPr="00342092">
        <w:rPr>
          <w:rFonts w:ascii="Calibri" w:hAnsi="Calibri"/>
          <w:b w:val="0"/>
          <w:bCs/>
          <w:rtl/>
          <w:lang w:bidi="he-IL"/>
        </w:rPr>
        <w:t xml:space="preserve"> שמש</w:t>
      </w:r>
      <w:r w:rsidR="00342092">
        <w:rPr>
          <w:rFonts w:ascii="Calibri" w:hAnsi="Calibri" w:hint="cs"/>
          <w:b w:val="0"/>
          <w:bCs/>
          <w:rtl/>
          <w:lang w:bidi="he-IL"/>
        </w:rPr>
        <w:t>מש</w:t>
      </w:r>
      <w:r w:rsidR="00342092" w:rsidRPr="00342092">
        <w:rPr>
          <w:rFonts w:ascii="Calibri" w:hAnsi="Calibri"/>
          <w:b w:val="0"/>
          <w:bCs/>
          <w:rtl/>
          <w:lang w:bidi="he-IL"/>
        </w:rPr>
        <w:t xml:space="preserve"> כנקודת סנכרון וכשמתקיימים התנאים לשחרור המחסום כלי השיט מתקדמים ונכנסים לרציף הפריקה.</w:t>
      </w:r>
      <w:r w:rsidRPr="00342092">
        <w:rPr>
          <w:rFonts w:ascii="Calibri" w:hAnsi="Calibri"/>
          <w:b w:val="0"/>
          <w:bCs/>
          <w:rtl/>
          <w:lang w:bidi="he-IL"/>
        </w:rPr>
        <w:t xml:space="preserve"> </w:t>
      </w:r>
    </w:p>
    <w:p w14:paraId="5E67A50D" w14:textId="77777777" w:rsidR="00342092" w:rsidRPr="00342092" w:rsidRDefault="00342092" w:rsidP="00342092">
      <w:pPr>
        <w:rPr>
          <w:rFonts w:hint="cs"/>
          <w:lang w:bidi="he-IL"/>
        </w:rPr>
      </w:pPr>
    </w:p>
    <w:p w14:paraId="7EA10610" w14:textId="65D223AC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#define _CRT_SECURE_NO_WARNINGS</w:t>
      </w:r>
    </w:p>
    <w:p w14:paraId="02729FE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#define _CRT_RAND_S</w:t>
      </w:r>
    </w:p>
    <w:p w14:paraId="026E3AB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#include &lt;</w:t>
      </w:r>
      <w:proofErr w:type="spellStart"/>
      <w:r w:rsidRPr="00390C90">
        <w:rPr>
          <w:rFonts w:ascii="Calibri" w:hAnsi="Calibri" w:cs="Calibri"/>
          <w:sz w:val="22"/>
          <w:szCs w:val="22"/>
        </w:rPr>
        <w:t>stdio.h</w:t>
      </w:r>
      <w:proofErr w:type="spellEnd"/>
      <w:r w:rsidRPr="00390C90">
        <w:rPr>
          <w:rFonts w:ascii="Calibri" w:hAnsi="Calibri" w:cs="Calibri"/>
          <w:sz w:val="22"/>
          <w:szCs w:val="22"/>
        </w:rPr>
        <w:t>&gt; //for I/O</w:t>
      </w:r>
    </w:p>
    <w:p w14:paraId="59CF3C5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#include &lt;</w:t>
      </w:r>
      <w:proofErr w:type="spellStart"/>
      <w:r w:rsidRPr="00390C90">
        <w:rPr>
          <w:rFonts w:ascii="Calibri" w:hAnsi="Calibri" w:cs="Calibri"/>
          <w:sz w:val="22"/>
          <w:szCs w:val="22"/>
        </w:rPr>
        <w:t>stdlib.h</w:t>
      </w:r>
      <w:proofErr w:type="spellEnd"/>
      <w:r w:rsidRPr="00390C90">
        <w:rPr>
          <w:rFonts w:ascii="Calibri" w:hAnsi="Calibri" w:cs="Calibri"/>
          <w:sz w:val="22"/>
          <w:szCs w:val="22"/>
        </w:rPr>
        <w:t>&gt; //for rand/strand</w:t>
      </w:r>
    </w:p>
    <w:p w14:paraId="7E4BFAB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#include &lt;</w:t>
      </w:r>
      <w:proofErr w:type="spellStart"/>
      <w:r w:rsidRPr="00390C90">
        <w:rPr>
          <w:rFonts w:ascii="Calibri" w:hAnsi="Calibri" w:cs="Calibri"/>
          <w:sz w:val="22"/>
          <w:szCs w:val="22"/>
        </w:rPr>
        <w:t>windows.h</w:t>
      </w:r>
      <w:proofErr w:type="spellEnd"/>
      <w:r w:rsidRPr="00390C90">
        <w:rPr>
          <w:rFonts w:ascii="Calibri" w:hAnsi="Calibri" w:cs="Calibri"/>
          <w:sz w:val="22"/>
          <w:szCs w:val="22"/>
        </w:rPr>
        <w:t>&gt; //for Win32 API</w:t>
      </w:r>
    </w:p>
    <w:p w14:paraId="43DD705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#include &lt;</w:t>
      </w:r>
      <w:proofErr w:type="spellStart"/>
      <w:r w:rsidRPr="00390C90">
        <w:rPr>
          <w:rFonts w:ascii="Calibri" w:hAnsi="Calibri" w:cs="Calibri"/>
          <w:sz w:val="22"/>
          <w:szCs w:val="22"/>
        </w:rPr>
        <w:t>time.h</w:t>
      </w:r>
      <w:proofErr w:type="spellEnd"/>
      <w:r w:rsidRPr="00390C90">
        <w:rPr>
          <w:rFonts w:ascii="Calibri" w:hAnsi="Calibri" w:cs="Calibri"/>
          <w:sz w:val="22"/>
          <w:szCs w:val="22"/>
        </w:rPr>
        <w:t>&gt;    //for using the time as the seed to strand!</w:t>
      </w:r>
    </w:p>
    <w:p w14:paraId="212B357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#include &lt;</w:t>
      </w:r>
      <w:proofErr w:type="spellStart"/>
      <w:r w:rsidRPr="00390C90">
        <w:rPr>
          <w:rFonts w:ascii="Calibri" w:hAnsi="Calibri" w:cs="Calibri"/>
          <w:sz w:val="22"/>
          <w:szCs w:val="22"/>
        </w:rPr>
        <w:t>string.h</w:t>
      </w:r>
      <w:proofErr w:type="spellEnd"/>
      <w:r w:rsidRPr="00390C90">
        <w:rPr>
          <w:rFonts w:ascii="Calibri" w:hAnsi="Calibri" w:cs="Calibri"/>
          <w:sz w:val="22"/>
          <w:szCs w:val="22"/>
        </w:rPr>
        <w:t>&gt;</w:t>
      </w:r>
    </w:p>
    <w:p w14:paraId="11AFB04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#include &lt;</w:t>
      </w:r>
      <w:proofErr w:type="spellStart"/>
      <w:r w:rsidRPr="00390C90">
        <w:rPr>
          <w:rFonts w:ascii="Calibri" w:hAnsi="Calibri" w:cs="Calibri"/>
          <w:sz w:val="22"/>
          <w:szCs w:val="22"/>
        </w:rPr>
        <w:t>malloc.h</w:t>
      </w:r>
      <w:proofErr w:type="spellEnd"/>
      <w:r w:rsidRPr="00390C90">
        <w:rPr>
          <w:rFonts w:ascii="Calibri" w:hAnsi="Calibri" w:cs="Calibri"/>
          <w:sz w:val="22"/>
          <w:szCs w:val="22"/>
        </w:rPr>
        <w:t>&gt;</w:t>
      </w:r>
    </w:p>
    <w:p w14:paraId="1C09C87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#include &lt;</w:t>
      </w:r>
      <w:proofErr w:type="spellStart"/>
      <w:r w:rsidRPr="00390C90">
        <w:rPr>
          <w:rFonts w:ascii="Calibri" w:hAnsi="Calibri" w:cs="Calibri"/>
          <w:sz w:val="22"/>
          <w:szCs w:val="22"/>
        </w:rPr>
        <w:t>ctype.h</w:t>
      </w:r>
      <w:proofErr w:type="spellEnd"/>
      <w:r w:rsidRPr="00390C90">
        <w:rPr>
          <w:rFonts w:ascii="Calibri" w:hAnsi="Calibri" w:cs="Calibri"/>
          <w:sz w:val="22"/>
          <w:szCs w:val="22"/>
        </w:rPr>
        <w:t>&gt;</w:t>
      </w:r>
    </w:p>
    <w:p w14:paraId="3E5D4E8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1C9B940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#define BUFFER_SIZE 50</w:t>
      </w:r>
    </w:p>
    <w:p w14:paraId="178B70D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#define STRING_SIZE 256</w:t>
      </w:r>
    </w:p>
    <w:p w14:paraId="5B75CCB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13A662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#define True 1</w:t>
      </w:r>
    </w:p>
    <w:p w14:paraId="486F08A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#define False 0</w:t>
      </w:r>
    </w:p>
    <w:p w14:paraId="66AB672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8A1FCE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//Every Vessel waits random time between 5 and 3000 </w:t>
      </w:r>
      <w:proofErr w:type="spellStart"/>
      <w:r w:rsidRPr="00390C90">
        <w:rPr>
          <w:rFonts w:ascii="Calibri" w:hAnsi="Calibri" w:cs="Calibri"/>
          <w:sz w:val="22"/>
          <w:szCs w:val="22"/>
        </w:rPr>
        <w:t>msec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between actions</w:t>
      </w:r>
    </w:p>
    <w:p w14:paraId="596FA4F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#define MAX_SLEEP_TIME 3000 //</w:t>
      </w:r>
      <w:proofErr w:type="spellStart"/>
      <w:r w:rsidRPr="00390C90">
        <w:rPr>
          <w:rFonts w:ascii="Calibri" w:hAnsi="Calibri" w:cs="Calibri"/>
          <w:sz w:val="22"/>
          <w:szCs w:val="22"/>
        </w:rPr>
        <w:t>Miliseconds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(3 second)</w:t>
      </w:r>
    </w:p>
    <w:p w14:paraId="2B18BEB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#define MIN_SLEEP_TIME 5    //</w:t>
      </w:r>
      <w:proofErr w:type="spellStart"/>
      <w:r w:rsidRPr="00390C90">
        <w:rPr>
          <w:rFonts w:ascii="Calibri" w:hAnsi="Calibri" w:cs="Calibri"/>
          <w:sz w:val="22"/>
          <w:szCs w:val="22"/>
        </w:rPr>
        <w:t>Miliseconds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</w:t>
      </w:r>
    </w:p>
    <w:p w14:paraId="6F5A7A8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7D1A8DE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//Every </w:t>
      </w:r>
      <w:proofErr w:type="spellStart"/>
      <w:r w:rsidRPr="00390C90">
        <w:rPr>
          <w:rFonts w:ascii="Calibri" w:hAnsi="Calibri" w:cs="Calibri"/>
          <w:sz w:val="22"/>
          <w:szCs w:val="22"/>
        </w:rPr>
        <w:t>crain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random </w:t>
      </w:r>
      <w:proofErr w:type="spellStart"/>
      <w:r w:rsidRPr="00390C90">
        <w:rPr>
          <w:rFonts w:ascii="Calibri" w:hAnsi="Calibri" w:cs="Calibri"/>
          <w:sz w:val="22"/>
          <w:szCs w:val="22"/>
        </w:rPr>
        <w:t>carriege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weight </w:t>
      </w:r>
    </w:p>
    <w:p w14:paraId="7EC2345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#define MAX_WEIGHT 50</w:t>
      </w:r>
    </w:p>
    <w:p w14:paraId="7B602AE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#define MIN_WEIGHT 5</w:t>
      </w:r>
    </w:p>
    <w:p w14:paraId="335ACCA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D6978A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//#define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getrandom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min, max) (SHORT)((rand() % (int)(((max)+1) - \(min))) + (min))</w:t>
      </w:r>
    </w:p>
    <w:p w14:paraId="1245BC8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185DC96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DWORD </w:t>
      </w:r>
      <w:proofErr w:type="spellStart"/>
      <w:r w:rsidRPr="00390C90">
        <w:rPr>
          <w:rFonts w:ascii="Calibri" w:hAnsi="Calibri" w:cs="Calibri"/>
          <w:sz w:val="22"/>
          <w:szCs w:val="22"/>
        </w:rPr>
        <w:t>ThreadID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 //dummy - for Thread Create </w:t>
      </w:r>
      <w:proofErr w:type="spellStart"/>
      <w:r w:rsidRPr="00390C90">
        <w:rPr>
          <w:rFonts w:ascii="Calibri" w:hAnsi="Calibri" w:cs="Calibri"/>
          <w:sz w:val="22"/>
          <w:szCs w:val="22"/>
        </w:rPr>
        <w:t>invokations</w:t>
      </w:r>
      <w:proofErr w:type="spellEnd"/>
    </w:p>
    <w:p w14:paraId="6103554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HANDLE* Vessels; //pointer to </w:t>
      </w:r>
      <w:proofErr w:type="gramStart"/>
      <w:r w:rsidRPr="00390C90">
        <w:rPr>
          <w:rFonts w:ascii="Calibri" w:hAnsi="Calibri" w:cs="Calibri"/>
          <w:sz w:val="22"/>
          <w:szCs w:val="22"/>
        </w:rPr>
        <w:t>HANDLE ,after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90C90">
        <w:rPr>
          <w:rFonts w:ascii="Calibri" w:hAnsi="Calibri" w:cs="Calibri"/>
          <w:sz w:val="22"/>
          <w:szCs w:val="22"/>
        </w:rPr>
        <w:t>dynamicly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allocation will hold threads array of Vessels</w:t>
      </w:r>
    </w:p>
    <w:p w14:paraId="57EB196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int* </w:t>
      </w:r>
      <w:proofErr w:type="spellStart"/>
      <w:r w:rsidRPr="00390C90">
        <w:rPr>
          <w:rFonts w:ascii="Calibri" w:hAnsi="Calibri" w:cs="Calibri"/>
          <w:sz w:val="22"/>
          <w:szCs w:val="22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 //pointer to </w:t>
      </w:r>
      <w:proofErr w:type="gramStart"/>
      <w:r w:rsidRPr="00390C90">
        <w:rPr>
          <w:rFonts w:ascii="Calibri" w:hAnsi="Calibri" w:cs="Calibri"/>
          <w:sz w:val="22"/>
          <w:szCs w:val="22"/>
        </w:rPr>
        <w:t>int ,after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90C90">
        <w:rPr>
          <w:rFonts w:ascii="Calibri" w:hAnsi="Calibri" w:cs="Calibri"/>
          <w:sz w:val="22"/>
          <w:szCs w:val="22"/>
        </w:rPr>
        <w:t>dynamicly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allocation will hold threads-ID array</w:t>
      </w:r>
    </w:p>
    <w:p w14:paraId="713A360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>;  /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/number of predicted vessel </w:t>
      </w:r>
    </w:p>
    <w:p w14:paraId="6137411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VessIN,VessOut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; //number of entered vessels so far</w:t>
      </w:r>
    </w:p>
    <w:p w14:paraId="1FC9297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034945E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HANDLE </w:t>
      </w:r>
      <w:proofErr w:type="spellStart"/>
      <w:r w:rsidRPr="00390C90">
        <w:rPr>
          <w:rFonts w:ascii="Calibri" w:hAnsi="Calibri" w:cs="Calibri"/>
          <w:sz w:val="22"/>
          <w:szCs w:val="22"/>
        </w:rPr>
        <w:t>ReadHandle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WriteHandle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2D0A755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DWORD read, </w:t>
      </w:r>
      <w:proofErr w:type="gramStart"/>
      <w:r w:rsidRPr="00390C90">
        <w:rPr>
          <w:rFonts w:ascii="Calibri" w:hAnsi="Calibri" w:cs="Calibri"/>
          <w:sz w:val="22"/>
          <w:szCs w:val="22"/>
        </w:rPr>
        <w:t>written;</w:t>
      </w:r>
      <w:proofErr w:type="gramEnd"/>
    </w:p>
    <w:p w14:paraId="0543A78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0F7FB81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HANDLE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mutexPipe,mutex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;//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to manage pipe writing, mutex for </w:t>
      </w:r>
      <w:proofErr w:type="spellStart"/>
      <w:r w:rsidRPr="00390C90">
        <w:rPr>
          <w:rFonts w:ascii="Calibri" w:hAnsi="Calibri" w:cs="Calibri"/>
          <w:sz w:val="22"/>
          <w:szCs w:val="22"/>
        </w:rPr>
        <w:t>enterin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unloading quay</w:t>
      </w:r>
    </w:p>
    <w:p w14:paraId="31C7465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HANDLE </w:t>
      </w:r>
      <w:proofErr w:type="spellStart"/>
      <w:r w:rsidRPr="00390C90">
        <w:rPr>
          <w:rFonts w:ascii="Calibri" w:hAnsi="Calibri" w:cs="Calibri"/>
          <w:sz w:val="22"/>
          <w:szCs w:val="22"/>
        </w:rPr>
        <w:t>semADT</w:t>
      </w:r>
      <w:proofErr w:type="spellEnd"/>
      <w:r w:rsidRPr="00390C90">
        <w:rPr>
          <w:rFonts w:ascii="Calibri" w:hAnsi="Calibri" w:cs="Calibri"/>
          <w:sz w:val="22"/>
          <w:szCs w:val="22"/>
        </w:rPr>
        <w:t>, *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semVessADT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44E16F1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HANDLE </w:t>
      </w:r>
      <w:proofErr w:type="spellStart"/>
      <w:r w:rsidRPr="00390C90">
        <w:rPr>
          <w:rFonts w:ascii="Calibri" w:hAnsi="Calibri" w:cs="Calibri"/>
          <w:sz w:val="22"/>
          <w:szCs w:val="22"/>
        </w:rPr>
        <w:t>mutexConsole</w:t>
      </w:r>
      <w:proofErr w:type="spellEnd"/>
      <w:r w:rsidRPr="00390C90">
        <w:rPr>
          <w:rFonts w:ascii="Calibri" w:hAnsi="Calibri" w:cs="Calibri"/>
          <w:sz w:val="22"/>
          <w:szCs w:val="22"/>
        </w:rPr>
        <w:t>;//shared mutex between processes</w:t>
      </w:r>
    </w:p>
    <w:p w14:paraId="176F7AC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HANDLE 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</w:t>
      </w:r>
      <w:proofErr w:type="spellEnd"/>
      <w:r w:rsidRPr="00390C90">
        <w:rPr>
          <w:rFonts w:ascii="Calibri" w:hAnsi="Calibri" w:cs="Calibri"/>
          <w:sz w:val="22"/>
          <w:szCs w:val="22"/>
        </w:rPr>
        <w:t>;//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to managed entering to Barrier</w:t>
      </w:r>
    </w:p>
    <w:p w14:paraId="2AC611B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0BA16E4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HANDLE* Cranes;//pointer to HANDELE for each Crane thread</w:t>
      </w:r>
    </w:p>
    <w:p w14:paraId="4B10250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unsigned int* </w:t>
      </w:r>
      <w:proofErr w:type="spellStart"/>
      <w:r w:rsidRPr="00390C90">
        <w:rPr>
          <w:rFonts w:ascii="Calibri" w:hAnsi="Calibri" w:cs="Calibri"/>
          <w:sz w:val="22"/>
          <w:szCs w:val="22"/>
        </w:rPr>
        <w:t>CranesRand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;//pointer for array of data holders for </w:t>
      </w:r>
      <w:proofErr w:type="spellStart"/>
      <w:r w:rsidRPr="00390C90">
        <w:rPr>
          <w:rFonts w:ascii="Calibri" w:hAnsi="Calibri" w:cs="Calibri"/>
          <w:sz w:val="22"/>
          <w:szCs w:val="22"/>
        </w:rPr>
        <w:t>Crand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random weight generator</w:t>
      </w:r>
    </w:p>
    <w:p w14:paraId="4569873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int*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;//pointer to </w:t>
      </w:r>
      <w:proofErr w:type="gramStart"/>
      <w:r w:rsidRPr="00390C90">
        <w:rPr>
          <w:rFonts w:ascii="Calibri" w:hAnsi="Calibri" w:cs="Calibri"/>
          <w:sz w:val="22"/>
          <w:szCs w:val="22"/>
        </w:rPr>
        <w:t>int ,after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90C90">
        <w:rPr>
          <w:rFonts w:ascii="Calibri" w:hAnsi="Calibri" w:cs="Calibri"/>
          <w:sz w:val="22"/>
          <w:szCs w:val="22"/>
        </w:rPr>
        <w:t>dynamicly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allocation will hold threads-ID array of Cranes</w:t>
      </w:r>
    </w:p>
    <w:p w14:paraId="7C7409C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lastRenderedPageBreak/>
        <w:t xml:space="preserve">int* </w:t>
      </w:r>
      <w:proofErr w:type="spellStart"/>
      <w:r w:rsidRPr="00390C90">
        <w:rPr>
          <w:rFonts w:ascii="Calibri" w:hAnsi="Calibri" w:cs="Calibri"/>
          <w:sz w:val="22"/>
          <w:szCs w:val="22"/>
        </w:rPr>
        <w:t>CranesArr</w:t>
      </w:r>
      <w:proofErr w:type="spellEnd"/>
      <w:r w:rsidRPr="00390C90">
        <w:rPr>
          <w:rFonts w:ascii="Calibri" w:hAnsi="Calibri" w:cs="Calibri"/>
          <w:sz w:val="22"/>
          <w:szCs w:val="22"/>
        </w:rPr>
        <w:t>;//</w:t>
      </w:r>
    </w:p>
    <w:p w14:paraId="0AA7691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 Crain size holds number of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Cranes,freeCrains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 xml:space="preserve"> to managed available Crane for </w:t>
      </w:r>
      <w:proofErr w:type="spellStart"/>
      <w:r w:rsidRPr="00390C90">
        <w:rPr>
          <w:rFonts w:ascii="Calibri" w:hAnsi="Calibri" w:cs="Calibri"/>
          <w:sz w:val="22"/>
          <w:szCs w:val="22"/>
        </w:rPr>
        <w:t>unloading,activeCrane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indicate if </w:t>
      </w:r>
      <w:proofErr w:type="spellStart"/>
      <w:r w:rsidRPr="00390C90">
        <w:rPr>
          <w:rFonts w:ascii="Calibri" w:hAnsi="Calibri" w:cs="Calibri"/>
          <w:sz w:val="22"/>
          <w:szCs w:val="22"/>
        </w:rPr>
        <w:t>Craine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is active</w:t>
      </w:r>
    </w:p>
    <w:p w14:paraId="537661F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CraneSize,freeCranes</w:t>
      </w:r>
      <w:proofErr w:type="gramEnd"/>
      <w:r w:rsidRPr="00390C90">
        <w:rPr>
          <w:rFonts w:ascii="Calibri" w:hAnsi="Calibri" w:cs="Calibri"/>
          <w:sz w:val="22"/>
          <w:szCs w:val="22"/>
        </w:rPr>
        <w:t>,activeCrane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</w:p>
    <w:p w14:paraId="7F98B0F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1FCAFAE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HANDLE* Barrier;//pointer to HANDLE for Array of Scheduling Constraints Semaphores - one for Each Barrier space</w:t>
      </w:r>
    </w:p>
    <w:p w14:paraId="490963A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BarrierSize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084042A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90C90">
        <w:rPr>
          <w:rFonts w:ascii="Calibri" w:hAnsi="Calibri" w:cs="Calibri"/>
          <w:sz w:val="22"/>
          <w:szCs w:val="22"/>
        </w:rPr>
        <w:t>QueueOut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;//holds location to </w:t>
      </w:r>
      <w:proofErr w:type="spellStart"/>
      <w:r w:rsidRPr="00390C90">
        <w:rPr>
          <w:rFonts w:ascii="Calibri" w:hAnsi="Calibri" w:cs="Calibri"/>
          <w:sz w:val="22"/>
          <w:szCs w:val="22"/>
        </w:rPr>
        <w:t>entring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and exiting from Barrier</w:t>
      </w:r>
    </w:p>
    <w:p w14:paraId="2448C8D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IsFree,tempCountVess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;//</w:t>
      </w:r>
      <w:proofErr w:type="spellStart"/>
      <w:r w:rsidRPr="00390C90">
        <w:rPr>
          <w:rFonts w:ascii="Calibri" w:hAnsi="Calibri" w:cs="Calibri"/>
          <w:sz w:val="22"/>
          <w:szCs w:val="22"/>
        </w:rPr>
        <w:t>IsFree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to </w:t>
      </w:r>
      <w:proofErr w:type="spellStart"/>
      <w:r w:rsidRPr="00390C90">
        <w:rPr>
          <w:rFonts w:ascii="Calibri" w:hAnsi="Calibri" w:cs="Calibri"/>
          <w:sz w:val="22"/>
          <w:szCs w:val="22"/>
        </w:rPr>
        <w:t>nitify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when unloading quay is </w:t>
      </w:r>
      <w:proofErr w:type="spellStart"/>
      <w:r w:rsidRPr="00390C90">
        <w:rPr>
          <w:rFonts w:ascii="Calibri" w:hAnsi="Calibri" w:cs="Calibri"/>
          <w:sz w:val="22"/>
          <w:szCs w:val="22"/>
        </w:rPr>
        <w:t>free,tempCountVess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to control </w:t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increasing </w:t>
      </w:r>
    </w:p>
    <w:p w14:paraId="174ED73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SYSTEMTIME </w:t>
      </w:r>
      <w:proofErr w:type="spellStart"/>
      <w:r w:rsidRPr="00390C90">
        <w:rPr>
          <w:rFonts w:ascii="Calibri" w:hAnsi="Calibri" w:cs="Calibri"/>
          <w:sz w:val="22"/>
          <w:szCs w:val="22"/>
        </w:rPr>
        <w:t>lt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 //time </w:t>
      </w:r>
      <w:proofErr w:type="spellStart"/>
      <w:r w:rsidRPr="00390C90">
        <w:rPr>
          <w:rFonts w:ascii="Calibri" w:hAnsi="Calibri" w:cs="Calibri"/>
          <w:sz w:val="22"/>
          <w:szCs w:val="22"/>
        </w:rPr>
        <w:t>stracture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</w:t>
      </w:r>
    </w:p>
    <w:p w14:paraId="46A27E3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AnsReq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</w:rPr>
        <w:t>BUFFER_SIZE];//on test</w:t>
      </w:r>
    </w:p>
    <w:p w14:paraId="62D1EBA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char </w:t>
      </w:r>
      <w:proofErr w:type="gramStart"/>
      <w:r w:rsidRPr="00390C90">
        <w:rPr>
          <w:rFonts w:ascii="Calibri" w:hAnsi="Calibri" w:cs="Calibri"/>
          <w:sz w:val="22"/>
          <w:szCs w:val="22"/>
        </w:rPr>
        <w:t>buffer[</w:t>
      </w:r>
      <w:proofErr w:type="gramEnd"/>
      <w:r w:rsidRPr="00390C90">
        <w:rPr>
          <w:rFonts w:ascii="Calibri" w:hAnsi="Calibri" w:cs="Calibri"/>
          <w:sz w:val="22"/>
          <w:szCs w:val="22"/>
        </w:rPr>
        <w:t>BUFFER_SIZE]; //to holds the information from the pipe</w:t>
      </w:r>
    </w:p>
    <w:p w14:paraId="2A49A14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unsigned 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mainRand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65BC410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0217CAD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//Thread function for each Vessel</w:t>
      </w:r>
    </w:p>
    <w:p w14:paraId="65CE5CE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DWORD WINAPI </w:t>
      </w:r>
      <w:proofErr w:type="gramStart"/>
      <w:r w:rsidRPr="00390C90">
        <w:rPr>
          <w:rFonts w:ascii="Calibri" w:hAnsi="Calibri" w:cs="Calibri"/>
          <w:sz w:val="22"/>
          <w:szCs w:val="22"/>
        </w:rPr>
        <w:t>Vessel(</w:t>
      </w:r>
      <w:proofErr w:type="gramEnd"/>
      <w:r w:rsidRPr="00390C90">
        <w:rPr>
          <w:rFonts w:ascii="Calibri" w:hAnsi="Calibri" w:cs="Calibri"/>
          <w:sz w:val="22"/>
          <w:szCs w:val="22"/>
        </w:rPr>
        <w:t>PVOID);</w:t>
      </w:r>
    </w:p>
    <w:p w14:paraId="38CEAA8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//Thread function for each Crain</w:t>
      </w:r>
    </w:p>
    <w:p w14:paraId="6B7054F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DWORD WINAPI </w:t>
      </w:r>
      <w:proofErr w:type="gramStart"/>
      <w:r w:rsidRPr="00390C90">
        <w:rPr>
          <w:rFonts w:ascii="Calibri" w:hAnsi="Calibri" w:cs="Calibri"/>
          <w:sz w:val="22"/>
          <w:szCs w:val="22"/>
        </w:rPr>
        <w:t>Crane(</w:t>
      </w:r>
      <w:proofErr w:type="gramEnd"/>
      <w:r w:rsidRPr="00390C90">
        <w:rPr>
          <w:rFonts w:ascii="Calibri" w:hAnsi="Calibri" w:cs="Calibri"/>
          <w:sz w:val="22"/>
          <w:szCs w:val="22"/>
        </w:rPr>
        <w:t>PVOID);</w:t>
      </w:r>
    </w:p>
    <w:p w14:paraId="4F780E0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4BBEDFE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//to </w:t>
      </w:r>
      <w:proofErr w:type="spellStart"/>
      <w:r w:rsidRPr="00390C90">
        <w:rPr>
          <w:rFonts w:ascii="Calibri" w:hAnsi="Calibri" w:cs="Calibri"/>
          <w:sz w:val="22"/>
          <w:szCs w:val="22"/>
        </w:rPr>
        <w:t>Initialise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and clean global data (mainly for creating the Semaphore </w:t>
      </w:r>
      <w:proofErr w:type="spellStart"/>
      <w:r w:rsidRPr="00390C90">
        <w:rPr>
          <w:rFonts w:ascii="Calibri" w:hAnsi="Calibri" w:cs="Calibri"/>
          <w:sz w:val="22"/>
          <w:szCs w:val="22"/>
        </w:rPr>
        <w:t>Haldles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</w:t>
      </w:r>
    </w:p>
    <w:p w14:paraId="74A0BE6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//before all Threads start and closing them properly after all Threads finish!)</w:t>
      </w:r>
    </w:p>
    <w:p w14:paraId="55B5E15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);</w:t>
      </w:r>
    </w:p>
    <w:p w14:paraId="3D93AC8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cleanupGlobalData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);</w:t>
      </w:r>
    </w:p>
    <w:p w14:paraId="654EF85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//function </w:t>
      </w:r>
      <w:proofErr w:type="spellStart"/>
      <w:r w:rsidRPr="00390C90">
        <w:rPr>
          <w:rFonts w:ascii="Calibri" w:hAnsi="Calibri" w:cs="Calibri"/>
          <w:sz w:val="22"/>
          <w:szCs w:val="22"/>
        </w:rPr>
        <w:t>decleration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</w:t>
      </w:r>
    </w:p>
    <w:p w14:paraId="219AAD2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r w:rsidRPr="00390C90">
        <w:rPr>
          <w:rFonts w:ascii="Calibri" w:hAnsi="Calibri" w:cs="Calibri"/>
          <w:sz w:val="22"/>
          <w:szCs w:val="22"/>
        </w:rPr>
        <w:t>enterBarrier</w:t>
      </w:r>
      <w:proofErr w:type="spellEnd"/>
      <w:r w:rsidRPr="00390C90">
        <w:rPr>
          <w:rFonts w:ascii="Calibri" w:hAnsi="Calibri" w:cs="Calibri"/>
          <w:sz w:val="22"/>
          <w:szCs w:val="22"/>
        </w:rPr>
        <w:t>(int</w:t>
      </w:r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45F2635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r w:rsidRPr="00390C90">
        <w:rPr>
          <w:rFonts w:ascii="Calibri" w:hAnsi="Calibri" w:cs="Calibri"/>
          <w:sz w:val="22"/>
          <w:szCs w:val="22"/>
        </w:rPr>
        <w:t>CrossToHaifa</w:t>
      </w:r>
      <w:proofErr w:type="spellEnd"/>
      <w:r w:rsidRPr="00390C90">
        <w:rPr>
          <w:rFonts w:ascii="Calibri" w:hAnsi="Calibri" w:cs="Calibri"/>
          <w:sz w:val="22"/>
          <w:szCs w:val="22"/>
        </w:rPr>
        <w:t>(int</w:t>
      </w:r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7ED9480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exitBarrier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);</w:t>
      </w:r>
    </w:p>
    <w:p w14:paraId="70AD55C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r w:rsidRPr="00390C90">
        <w:rPr>
          <w:rFonts w:ascii="Calibri" w:hAnsi="Calibri" w:cs="Calibri"/>
          <w:sz w:val="22"/>
          <w:szCs w:val="22"/>
        </w:rPr>
        <w:t>enterUnloadingQuay</w:t>
      </w:r>
      <w:proofErr w:type="spellEnd"/>
      <w:r w:rsidRPr="00390C90">
        <w:rPr>
          <w:rFonts w:ascii="Calibri" w:hAnsi="Calibri" w:cs="Calibri"/>
          <w:sz w:val="22"/>
          <w:szCs w:val="22"/>
        </w:rPr>
        <w:t>(int</w:t>
      </w:r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44C0FC0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r w:rsidRPr="00390C90">
        <w:rPr>
          <w:rFonts w:ascii="Calibri" w:hAnsi="Calibri" w:cs="Calibri"/>
          <w:sz w:val="22"/>
          <w:szCs w:val="22"/>
        </w:rPr>
        <w:t>exitUnloadingQuay</w:t>
      </w:r>
      <w:proofErr w:type="spellEnd"/>
      <w:r w:rsidRPr="00390C90">
        <w:rPr>
          <w:rFonts w:ascii="Calibri" w:hAnsi="Calibri" w:cs="Calibri"/>
          <w:sz w:val="22"/>
          <w:szCs w:val="22"/>
        </w:rPr>
        <w:t>(int</w:t>
      </w:r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3A9163B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IsPrime</w:t>
      </w:r>
      <w:proofErr w:type="spellEnd"/>
      <w:r w:rsidRPr="00390C90">
        <w:rPr>
          <w:rFonts w:ascii="Calibri" w:hAnsi="Calibri" w:cs="Calibri"/>
          <w:sz w:val="22"/>
          <w:szCs w:val="22"/>
        </w:rPr>
        <w:t>(int</w:t>
      </w:r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76AA849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IsDivisor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int ,int);</w:t>
      </w:r>
    </w:p>
    <w:p w14:paraId="06AEA34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GenerateNumber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int,int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*);</w:t>
      </w:r>
    </w:p>
    <w:p w14:paraId="74B99FD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CarinsValidNum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int ,int);</w:t>
      </w:r>
    </w:p>
    <w:p w14:paraId="10361A4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GemerateWeight</w:t>
      </w:r>
      <w:proofErr w:type="spellEnd"/>
      <w:r w:rsidRPr="00390C90">
        <w:rPr>
          <w:rFonts w:ascii="Calibri" w:hAnsi="Calibri" w:cs="Calibri"/>
          <w:sz w:val="22"/>
          <w:szCs w:val="22"/>
        </w:rPr>
        <w:t>(int</w:t>
      </w:r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069A01F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);</w:t>
      </w:r>
    </w:p>
    <w:p w14:paraId="5D4A05B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const char*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);</w:t>
      </w:r>
    </w:p>
    <w:p w14:paraId="7BCB3FE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(char*</w:t>
      </w:r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3F5EB69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2F8F918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390C90">
        <w:rPr>
          <w:rFonts w:ascii="Calibri" w:hAnsi="Calibri" w:cs="Calibri"/>
          <w:sz w:val="22"/>
          <w:szCs w:val="22"/>
        </w:rPr>
        <w:t>main(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argc,char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* </w:t>
      </w:r>
      <w:proofErr w:type="spellStart"/>
      <w:r w:rsidRPr="00390C90">
        <w:rPr>
          <w:rFonts w:ascii="Calibri" w:hAnsi="Calibri" w:cs="Calibri"/>
          <w:sz w:val="22"/>
          <w:szCs w:val="22"/>
        </w:rPr>
        <w:t>argv</w:t>
      </w:r>
      <w:proofErr w:type="spellEnd"/>
      <w:r w:rsidRPr="00390C90">
        <w:rPr>
          <w:rFonts w:ascii="Calibri" w:hAnsi="Calibri" w:cs="Calibri"/>
          <w:sz w:val="22"/>
          <w:szCs w:val="22"/>
        </w:rPr>
        <w:t>[])</w:t>
      </w:r>
    </w:p>
    <w:p w14:paraId="31CDC2C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3DB5252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695E339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BOOL </w:t>
      </w:r>
      <w:proofErr w:type="gramStart"/>
      <w:r w:rsidRPr="00390C90">
        <w:rPr>
          <w:rFonts w:ascii="Calibri" w:hAnsi="Calibri" w:cs="Calibri"/>
          <w:sz w:val="22"/>
          <w:szCs w:val="22"/>
        </w:rPr>
        <w:t>success;</w:t>
      </w:r>
      <w:proofErr w:type="gramEnd"/>
    </w:p>
    <w:p w14:paraId="5DEED29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check,vessIdIn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;</w:t>
      </w:r>
    </w:p>
    <w:p w14:paraId="2E11F2C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</w:rPr>
        <w:t>STRING_SIZE];</w:t>
      </w:r>
    </w:p>
    <w:p w14:paraId="019B82C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VessIN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45F5C96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activeCrane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013BCFC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6E9EF16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QueueOut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62A04D7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IsFree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True;</w:t>
      </w:r>
      <w:proofErr w:type="gramEnd"/>
    </w:p>
    <w:p w14:paraId="3AC8D16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451744D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28B820A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3AC983E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lastRenderedPageBreak/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ReadHandle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GetStdHandle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STD_INPUT_HANDLE);</w:t>
      </w:r>
    </w:p>
    <w:p w14:paraId="5FD5271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WriteHandle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GetStdHandle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STD_OUTPUT_HANDLE);</w:t>
      </w:r>
    </w:p>
    <w:p w14:paraId="0F490A0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((</w:t>
      </w:r>
      <w:proofErr w:type="spellStart"/>
      <w:r w:rsidRPr="00390C90">
        <w:rPr>
          <w:rFonts w:ascii="Calibri" w:hAnsi="Calibri" w:cs="Calibri"/>
          <w:sz w:val="22"/>
          <w:szCs w:val="22"/>
        </w:rPr>
        <w:t>WriteHandle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INVALID_HANDLE_VALUE) |</w:t>
      </w:r>
      <w:proofErr w:type="gramStart"/>
      <w:r w:rsidRPr="00390C90">
        <w:rPr>
          <w:rFonts w:ascii="Calibri" w:hAnsi="Calibri" w:cs="Calibri"/>
          <w:sz w:val="22"/>
          <w:szCs w:val="22"/>
        </w:rPr>
        <w:t>|(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ReadHandle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INVALID_HANDLE_VALUE))</w:t>
      </w:r>
    </w:p>
    <w:p w14:paraId="0012674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{ </w:t>
      </w:r>
    </w:p>
    <w:p w14:paraId="5D10626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 last error %d &lt;\n",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GetLastError</w:t>
      </w:r>
      <w:proofErr w:type="spellEnd"/>
      <w:r w:rsidRPr="00390C90">
        <w:rPr>
          <w:rFonts w:ascii="Calibri" w:hAnsi="Calibri" w:cs="Calibri"/>
          <w:sz w:val="22"/>
          <w:szCs w:val="22"/>
        </w:rPr>
        <w:t>());</w:t>
      </w:r>
    </w:p>
    <w:p w14:paraId="589D282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201A098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ExitProcess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1);</w:t>
      </w:r>
    </w:p>
    <w:p w14:paraId="21EC641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04C7F33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success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ReadFile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ReadHandle</w:t>
      </w:r>
      <w:proofErr w:type="spellEnd"/>
      <w:r w:rsidRPr="00390C90">
        <w:rPr>
          <w:rFonts w:ascii="Calibri" w:hAnsi="Calibri" w:cs="Calibri"/>
          <w:sz w:val="22"/>
          <w:szCs w:val="22"/>
        </w:rPr>
        <w:t>, buffer, BUFFER_SIZE, &amp;read, NULL);</w:t>
      </w:r>
    </w:p>
    <w:p w14:paraId="05C93A7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13D4289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 now have the child read from the pipe</w:t>
      </w:r>
    </w:p>
    <w:p w14:paraId="4D26086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</w:t>
      </w:r>
      <w:proofErr w:type="gramStart"/>
      <w:r w:rsidRPr="00390C90">
        <w:rPr>
          <w:rFonts w:ascii="Calibri" w:hAnsi="Calibri" w:cs="Calibri"/>
          <w:sz w:val="22"/>
          <w:szCs w:val="22"/>
        </w:rPr>
        <w:t>while(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(success = </w:t>
      </w:r>
      <w:proofErr w:type="spellStart"/>
      <w:r w:rsidRPr="00390C90">
        <w:rPr>
          <w:rFonts w:ascii="Calibri" w:hAnsi="Calibri" w:cs="Calibri"/>
          <w:sz w:val="22"/>
          <w:szCs w:val="22"/>
        </w:rPr>
        <w:t>ReadFile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ReadHandle</w:t>
      </w:r>
      <w:proofErr w:type="spellEnd"/>
      <w:r w:rsidRPr="00390C90">
        <w:rPr>
          <w:rFonts w:ascii="Calibri" w:hAnsi="Calibri" w:cs="Calibri"/>
          <w:sz w:val="22"/>
          <w:szCs w:val="22"/>
        </w:rPr>
        <w:t>, buffer, BUFFER_SIZE, &amp;read, NULL)))</w:t>
      </w:r>
    </w:p>
    <w:p w14:paraId="471CAE8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//{</w:t>
      </w:r>
    </w:p>
    <w:p w14:paraId="325F845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</w:t>
      </w:r>
      <w:r w:rsidRPr="00390C90">
        <w:rPr>
          <w:rFonts w:ascii="Calibri" w:hAnsi="Calibri" w:cs="Calibri"/>
          <w:sz w:val="22"/>
          <w:szCs w:val="22"/>
        </w:rPr>
        <w:tab/>
      </w:r>
    </w:p>
    <w:p w14:paraId="1564287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</w:t>
      </w: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!</w:t>
      </w:r>
      <w:proofErr w:type="gramEnd"/>
      <w:r w:rsidRPr="00390C90">
        <w:rPr>
          <w:rFonts w:ascii="Calibri" w:hAnsi="Calibri" w:cs="Calibri"/>
          <w:sz w:val="22"/>
          <w:szCs w:val="22"/>
        </w:rPr>
        <w:t>= 0)</w:t>
      </w:r>
    </w:p>
    <w:p w14:paraId="3E72101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</w:t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</w:rPr>
        <w:t>break;</w:t>
      </w:r>
      <w:proofErr w:type="gramEnd"/>
    </w:p>
    <w:p w14:paraId="38DF08A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</w:t>
      </w:r>
      <w:r w:rsidRPr="00390C90">
        <w:rPr>
          <w:rFonts w:ascii="Calibri" w:hAnsi="Calibri" w:cs="Calibri"/>
          <w:sz w:val="22"/>
          <w:szCs w:val="22"/>
        </w:rPr>
        <w:tab/>
        <w:t xml:space="preserve">//success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ReadFile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ReadHandle</w:t>
      </w:r>
      <w:proofErr w:type="spellEnd"/>
      <w:r w:rsidRPr="00390C90">
        <w:rPr>
          <w:rFonts w:ascii="Calibri" w:hAnsi="Calibri" w:cs="Calibri"/>
          <w:sz w:val="22"/>
          <w:szCs w:val="22"/>
        </w:rPr>
        <w:t>, buffer, BUFFER_SIZE, &amp;read, NULL);</w:t>
      </w:r>
    </w:p>
    <w:p w14:paraId="5F5CF75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//}</w:t>
      </w:r>
    </w:p>
    <w:p w14:paraId="0C8AAA2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// we </w:t>
      </w:r>
      <w:proofErr w:type="gramStart"/>
      <w:r w:rsidRPr="00390C90">
        <w:rPr>
          <w:rFonts w:ascii="Calibri" w:hAnsi="Calibri" w:cs="Calibri"/>
          <w:sz w:val="22"/>
          <w:szCs w:val="22"/>
        </w:rPr>
        <w:t>have to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 output to stderr as </w:t>
      </w:r>
      <w:proofErr w:type="spellStart"/>
      <w:r w:rsidRPr="00390C90">
        <w:rPr>
          <w:rFonts w:ascii="Calibri" w:hAnsi="Calibri" w:cs="Calibri"/>
          <w:sz w:val="22"/>
          <w:szCs w:val="22"/>
        </w:rPr>
        <w:t>stdout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is redirected to the pipe</w:t>
      </w:r>
    </w:p>
    <w:p w14:paraId="3EAEDF0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(!success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) </w:t>
      </w:r>
    </w:p>
    <w:p w14:paraId="55AE09B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10B7C85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</w:rPr>
        <w:t>: error reading from pipe\n");</w:t>
      </w:r>
    </w:p>
    <w:p w14:paraId="758C713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-1;</w:t>
      </w:r>
      <w:proofErr w:type="gramEnd"/>
    </w:p>
    <w:p w14:paraId="27DF2D4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37D8095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75EAB8E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stderr, "[%s] </w:t>
      </w:r>
      <w:proofErr w:type="spellStart"/>
      <w:r w:rsidRPr="00390C90">
        <w:rPr>
          <w:rFonts w:ascii="Calibri" w:hAnsi="Calibri" w:cs="Calibri"/>
          <w:sz w:val="22"/>
          <w:szCs w:val="22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 Received request of - %s - Vessels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>(), buffer);</w:t>
      </w:r>
    </w:p>
    <w:p w14:paraId="48C34FA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390C90">
        <w:rPr>
          <w:rFonts w:ascii="Calibri" w:hAnsi="Calibri" w:cs="Calibri"/>
          <w:sz w:val="22"/>
          <w:szCs w:val="22"/>
        </w:rPr>
        <w:t>atoi</w:t>
      </w:r>
      <w:proofErr w:type="spellEnd"/>
      <w:r w:rsidRPr="00390C90">
        <w:rPr>
          <w:rFonts w:ascii="Calibri" w:hAnsi="Calibri" w:cs="Calibri"/>
          <w:sz w:val="22"/>
          <w:szCs w:val="22"/>
        </w:rPr>
        <w:t>(buffer</w:t>
      </w:r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07D3914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check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IsPrime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5A7877C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gramStart"/>
      <w:r w:rsidRPr="00390C90">
        <w:rPr>
          <w:rFonts w:ascii="Calibri" w:hAnsi="Calibri" w:cs="Calibri"/>
          <w:sz w:val="22"/>
          <w:szCs w:val="22"/>
        </w:rPr>
        <w:t>check !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= 0) </w:t>
      </w:r>
    </w:p>
    <w:p w14:paraId="5A97EF3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11C1470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strcpy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AnsReq</w:t>
      </w:r>
      <w:proofErr w:type="spellEnd"/>
      <w:r w:rsidRPr="00390C90">
        <w:rPr>
          <w:rFonts w:ascii="Calibri" w:hAnsi="Calibri" w:cs="Calibri"/>
          <w:sz w:val="22"/>
          <w:szCs w:val="22"/>
        </w:rPr>
        <w:t>, "FALSE");</w:t>
      </w:r>
    </w:p>
    <w:p w14:paraId="3ECFCCC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WriteFile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WriteHandle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90C90">
        <w:rPr>
          <w:rFonts w:ascii="Calibri" w:hAnsi="Calibri" w:cs="Calibri"/>
          <w:sz w:val="22"/>
          <w:szCs w:val="22"/>
        </w:rPr>
        <w:t>AnsReq</w:t>
      </w:r>
      <w:proofErr w:type="spellEnd"/>
      <w:r w:rsidRPr="00390C90">
        <w:rPr>
          <w:rFonts w:ascii="Calibri" w:hAnsi="Calibri" w:cs="Calibri"/>
          <w:sz w:val="22"/>
          <w:szCs w:val="22"/>
        </w:rPr>
        <w:t>, BUFFER_SIZE, &amp;written, NULL))</w:t>
      </w:r>
    </w:p>
    <w:p w14:paraId="44EF252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</w:rPr>
        <w:t>: Error writing to pipe\n");</w:t>
      </w:r>
    </w:p>
    <w:p w14:paraId="25718B4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ExitProcess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1);</w:t>
      </w:r>
    </w:p>
    <w:p w14:paraId="0FFA216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09DF4B4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65694E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CarinsValidNum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>, 2);</w:t>
      </w:r>
    </w:p>
    <w:p w14:paraId="529AC2F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</w:t>
      </w:r>
      <w:proofErr w:type="spellStart"/>
      <w:r w:rsidRPr="00390C90">
        <w:rPr>
          <w:rFonts w:ascii="Calibri" w:hAnsi="Calibri" w:cs="Calibri"/>
          <w:sz w:val="22"/>
          <w:szCs w:val="22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%d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1636A3A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492FEA7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4E41EF8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BarrierSize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/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528EFF4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</w:t>
      </w:r>
      <w:proofErr w:type="spellStart"/>
      <w:r w:rsidRPr="00390C90">
        <w:rPr>
          <w:rFonts w:ascii="Calibri" w:hAnsi="Calibri" w:cs="Calibri"/>
          <w:sz w:val="22"/>
          <w:szCs w:val="22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390C90">
        <w:rPr>
          <w:rFonts w:ascii="Calibri" w:hAnsi="Calibri" w:cs="Calibri"/>
          <w:sz w:val="22"/>
          <w:szCs w:val="22"/>
        </w:rPr>
        <w:t>BarrierSize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%d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BarrierSize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52E3726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7AA9853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468124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792075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freeCranes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7830240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VessOut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69E37D8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</w:p>
    <w:p w14:paraId="5752B10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1A5E3A5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strcpy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AnsReq</w:t>
      </w:r>
      <w:proofErr w:type="spellEnd"/>
      <w:r w:rsidRPr="00390C90">
        <w:rPr>
          <w:rFonts w:ascii="Calibri" w:hAnsi="Calibri" w:cs="Calibri"/>
          <w:sz w:val="22"/>
          <w:szCs w:val="22"/>
        </w:rPr>
        <w:t>, "TRUE");</w:t>
      </w:r>
    </w:p>
    <w:p w14:paraId="2BF15C3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656CB6A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// now write amended </w:t>
      </w:r>
      <w:proofErr w:type="gramStart"/>
      <w:r w:rsidRPr="00390C90">
        <w:rPr>
          <w:rFonts w:ascii="Calibri" w:hAnsi="Calibri" w:cs="Calibri"/>
          <w:sz w:val="22"/>
          <w:szCs w:val="22"/>
        </w:rPr>
        <w:t>string  to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 the pipe</w:t>
      </w:r>
    </w:p>
    <w:p w14:paraId="16A7EF6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lastRenderedPageBreak/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WriteFile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WriteHandle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90C90">
        <w:rPr>
          <w:rFonts w:ascii="Calibri" w:hAnsi="Calibri" w:cs="Calibri"/>
          <w:sz w:val="22"/>
          <w:szCs w:val="22"/>
        </w:rPr>
        <w:t>AnsReq</w:t>
      </w:r>
      <w:proofErr w:type="spellEnd"/>
      <w:r w:rsidRPr="00390C90">
        <w:rPr>
          <w:rFonts w:ascii="Calibri" w:hAnsi="Calibri" w:cs="Calibri"/>
          <w:sz w:val="22"/>
          <w:szCs w:val="22"/>
        </w:rPr>
        <w:t>, BUFFER_SIZE, &amp;written, NULL))</w:t>
      </w:r>
    </w:p>
    <w:p w14:paraId="4396ED0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</w:rPr>
        <w:t>: Error writing to pipe\n");</w:t>
      </w:r>
    </w:p>
    <w:p w14:paraId="100FCD0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49397B2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D37744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 == False)</w:t>
      </w:r>
    </w:p>
    <w:p w14:paraId="1375404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142EE3B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</w:rPr>
        <w:t>: Error while initiating global data \n");</w:t>
      </w:r>
    </w:p>
    <w:p w14:paraId="65E3B99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-1;</w:t>
      </w:r>
      <w:proofErr w:type="gramEnd"/>
    </w:p>
    <w:p w14:paraId="6C54310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74E9721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//read Vessels from the pipe until </w:t>
      </w:r>
      <w:proofErr w:type="spellStart"/>
      <w:r w:rsidRPr="00390C90">
        <w:rPr>
          <w:rFonts w:ascii="Calibri" w:hAnsi="Calibri" w:cs="Calibri"/>
          <w:sz w:val="22"/>
          <w:szCs w:val="22"/>
        </w:rPr>
        <w:t>nummber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90C90">
        <w:rPr>
          <w:rFonts w:ascii="Calibri" w:hAnsi="Calibri" w:cs="Calibri"/>
          <w:sz w:val="22"/>
          <w:szCs w:val="22"/>
        </w:rPr>
        <w:t>VessIn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equal to received </w:t>
      </w:r>
      <w:proofErr w:type="spellStart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</w:p>
    <w:p w14:paraId="3ACBD8E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94D782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while (</w:t>
      </w:r>
      <w:proofErr w:type="spellStart"/>
      <w:r w:rsidRPr="00390C90">
        <w:rPr>
          <w:rFonts w:ascii="Calibri" w:hAnsi="Calibri" w:cs="Calibri"/>
          <w:sz w:val="22"/>
          <w:szCs w:val="22"/>
        </w:rPr>
        <w:t>VessIN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&lt;</w:t>
      </w:r>
      <w:proofErr w:type="spellStart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>)</w:t>
      </w:r>
    </w:p>
    <w:p w14:paraId="6C064BC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4895D73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// now have the child read from the pipe</w:t>
      </w:r>
    </w:p>
    <w:p w14:paraId="376DAB8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success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ReadFile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ReadHandle</w:t>
      </w:r>
      <w:proofErr w:type="spellEnd"/>
      <w:r w:rsidRPr="00390C90">
        <w:rPr>
          <w:rFonts w:ascii="Calibri" w:hAnsi="Calibri" w:cs="Calibri"/>
          <w:sz w:val="22"/>
          <w:szCs w:val="22"/>
        </w:rPr>
        <w:t>, buffer, BUFFER_SIZE, &amp;read, NULL);</w:t>
      </w:r>
    </w:p>
    <w:p w14:paraId="05591D8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46CE773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// we </w:t>
      </w:r>
      <w:proofErr w:type="gramStart"/>
      <w:r w:rsidRPr="00390C90">
        <w:rPr>
          <w:rFonts w:ascii="Calibri" w:hAnsi="Calibri" w:cs="Calibri"/>
          <w:sz w:val="22"/>
          <w:szCs w:val="22"/>
        </w:rPr>
        <w:t>have to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 output to stderr as </w:t>
      </w:r>
      <w:proofErr w:type="spellStart"/>
      <w:r w:rsidRPr="00390C90">
        <w:rPr>
          <w:rFonts w:ascii="Calibri" w:hAnsi="Calibri" w:cs="Calibri"/>
          <w:sz w:val="22"/>
          <w:szCs w:val="22"/>
        </w:rPr>
        <w:t>stdout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is redirected to the pipe</w:t>
      </w:r>
    </w:p>
    <w:p w14:paraId="79C07B8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(!success</w:t>
      </w:r>
      <w:proofErr w:type="gramEnd"/>
      <w:r w:rsidRPr="00390C90">
        <w:rPr>
          <w:rFonts w:ascii="Calibri" w:hAnsi="Calibri" w:cs="Calibri"/>
          <w:sz w:val="22"/>
          <w:szCs w:val="22"/>
        </w:rPr>
        <w:t>)</w:t>
      </w:r>
    </w:p>
    <w:p w14:paraId="684EEDB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3703387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</w:rPr>
        <w:t>: error reading from pipe\n");</w:t>
      </w:r>
    </w:p>
    <w:p w14:paraId="1199E7A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-1;</w:t>
      </w:r>
      <w:proofErr w:type="gramEnd"/>
    </w:p>
    <w:p w14:paraId="5859A56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022B13D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</w:p>
    <w:p w14:paraId="49A429F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</w:p>
    <w:p w14:paraId="39EBD2C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Vessel %s arrived @ </w:t>
      </w:r>
      <w:proofErr w:type="spellStart"/>
      <w:r w:rsidRPr="00390C90">
        <w:rPr>
          <w:rFonts w:ascii="Calibri" w:hAnsi="Calibri" w:cs="Calibri"/>
          <w:sz w:val="22"/>
          <w:szCs w:val="22"/>
        </w:rPr>
        <w:t>Eilat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Port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>(), buffer);</w:t>
      </w:r>
    </w:p>
    <w:p w14:paraId="27024DE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1E72509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// </w:t>
      </w:r>
      <w:proofErr w:type="spellStart"/>
      <w:r w:rsidRPr="00390C90">
        <w:rPr>
          <w:rFonts w:ascii="Calibri" w:hAnsi="Calibri" w:cs="Calibri"/>
          <w:sz w:val="22"/>
          <w:szCs w:val="22"/>
        </w:rPr>
        <w:t>creat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Vessel threads with </w:t>
      </w:r>
      <w:proofErr w:type="spellStart"/>
      <w:r w:rsidRPr="00390C90">
        <w:rPr>
          <w:rFonts w:ascii="Calibri" w:hAnsi="Calibri" w:cs="Calibri"/>
          <w:sz w:val="22"/>
          <w:szCs w:val="22"/>
        </w:rPr>
        <w:t>VesselId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unique </w:t>
      </w:r>
      <w:proofErr w:type="spellStart"/>
      <w:r w:rsidRPr="00390C90">
        <w:rPr>
          <w:rFonts w:ascii="Calibri" w:hAnsi="Calibri" w:cs="Calibri"/>
          <w:sz w:val="22"/>
          <w:szCs w:val="22"/>
        </w:rPr>
        <w:t>grather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then 1.</w:t>
      </w:r>
    </w:p>
    <w:p w14:paraId="228A458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vessIdIn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390C90">
        <w:rPr>
          <w:rFonts w:ascii="Calibri" w:hAnsi="Calibri" w:cs="Calibri"/>
          <w:sz w:val="22"/>
          <w:szCs w:val="22"/>
        </w:rPr>
        <w:t>atoi</w:t>
      </w:r>
      <w:proofErr w:type="spellEnd"/>
      <w:r w:rsidRPr="00390C90">
        <w:rPr>
          <w:rFonts w:ascii="Calibri" w:hAnsi="Calibri" w:cs="Calibri"/>
          <w:sz w:val="22"/>
          <w:szCs w:val="22"/>
        </w:rPr>
        <w:t>(buffer</w:t>
      </w:r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2D9A77B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[vessIdIn-1]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vessIdIn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19EF138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Vessels[vessIdIn-1]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CreateThread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NULL, 0, Vessel, &amp;</w:t>
      </w:r>
      <w:proofErr w:type="spellStart"/>
      <w:r w:rsidRPr="00390C90">
        <w:rPr>
          <w:rFonts w:ascii="Calibri" w:hAnsi="Calibri" w:cs="Calibri"/>
          <w:sz w:val="22"/>
          <w:szCs w:val="22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</w:rPr>
        <w:t>[vessIdIn-1], 0, &amp;</w:t>
      </w:r>
      <w:proofErr w:type="spellStart"/>
      <w:r w:rsidRPr="00390C90">
        <w:rPr>
          <w:rFonts w:ascii="Calibri" w:hAnsi="Calibri" w:cs="Calibri"/>
          <w:sz w:val="22"/>
          <w:szCs w:val="22"/>
        </w:rPr>
        <w:t>ThreadID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03CDD5E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VessIN</w:t>
      </w:r>
      <w:proofErr w:type="spellEnd"/>
      <w:r w:rsidRPr="00390C90">
        <w:rPr>
          <w:rFonts w:ascii="Calibri" w:hAnsi="Calibri" w:cs="Calibri"/>
          <w:sz w:val="22"/>
          <w:szCs w:val="22"/>
        </w:rPr>
        <w:t>+</w:t>
      </w:r>
      <w:proofErr w:type="gramStart"/>
      <w:r w:rsidRPr="00390C90">
        <w:rPr>
          <w:rFonts w:ascii="Calibri" w:hAnsi="Calibri" w:cs="Calibri"/>
          <w:sz w:val="22"/>
          <w:szCs w:val="22"/>
        </w:rPr>
        <w:t>+;</w:t>
      </w:r>
      <w:proofErr w:type="gramEnd"/>
    </w:p>
    <w:p w14:paraId="0A94A67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03C1D92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EB4651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299603F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7B23A6F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WaitForMultipleObjects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CraneSize,Cranes,TRUE,INFINITE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21C982C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</w:t>
      </w:r>
      <w:proofErr w:type="spellStart"/>
      <w:r w:rsidRPr="00390C90">
        <w:rPr>
          <w:rFonts w:ascii="Calibri" w:hAnsi="Calibri" w:cs="Calibri"/>
          <w:sz w:val="22"/>
          <w:szCs w:val="22"/>
        </w:rPr>
        <w:t>Eilat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Port: All Crane Threads are done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>());</w:t>
      </w:r>
    </w:p>
    <w:p w14:paraId="4AAB3B4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260CE51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7BE3B5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WaitForMultipleObjects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>, Vessels, TRUE, INFINITE);</w:t>
      </w:r>
    </w:p>
    <w:p w14:paraId="37F8309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</w:t>
      </w:r>
      <w:proofErr w:type="spellStart"/>
      <w:r w:rsidRPr="00390C90">
        <w:rPr>
          <w:rFonts w:ascii="Calibri" w:hAnsi="Calibri" w:cs="Calibri"/>
          <w:sz w:val="22"/>
          <w:szCs w:val="22"/>
        </w:rPr>
        <w:t>Eilat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Port: All </w:t>
      </w:r>
      <w:proofErr w:type="spellStart"/>
      <w:r w:rsidRPr="00390C90">
        <w:rPr>
          <w:rFonts w:ascii="Calibri" w:hAnsi="Calibri" w:cs="Calibri"/>
          <w:sz w:val="22"/>
          <w:szCs w:val="22"/>
        </w:rPr>
        <w:t>Vassel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Threads are done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>());</w:t>
      </w:r>
    </w:p>
    <w:p w14:paraId="476D91A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5178E03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253DD10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</w:t>
      </w:r>
      <w:proofErr w:type="spellStart"/>
      <w:r w:rsidRPr="00390C90">
        <w:rPr>
          <w:rFonts w:ascii="Calibri" w:hAnsi="Calibri" w:cs="Calibri"/>
          <w:sz w:val="22"/>
          <w:szCs w:val="22"/>
        </w:rPr>
        <w:t>Eilat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Port: Exiting...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>());</w:t>
      </w:r>
    </w:p>
    <w:p w14:paraId="4F88E4D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51BFEA2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4A863F5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cleanupGlobalData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);</w:t>
      </w:r>
    </w:p>
    <w:p w14:paraId="1B38EBC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71B954A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6DF283E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0BBC30E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4DAC057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5B5AD5B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46C5906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//The Thread Function for each Crane, gets the Crane Unique ID (index of the Thread in Array of Threads within the main program)</w:t>
      </w:r>
    </w:p>
    <w:p w14:paraId="24412E0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//This Unique Thread ID (called </w:t>
      </w:r>
      <w:proofErr w:type="spellStart"/>
      <w:r w:rsidRPr="00390C90">
        <w:rPr>
          <w:rFonts w:ascii="Calibri" w:hAnsi="Calibri" w:cs="Calibri"/>
          <w:sz w:val="22"/>
          <w:szCs w:val="22"/>
        </w:rPr>
        <w:t>carneID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) is used by the Vessel who attached him to unload Vessel </w:t>
      </w:r>
      <w:proofErr w:type="spellStart"/>
      <w:r w:rsidRPr="00390C90">
        <w:rPr>
          <w:rFonts w:ascii="Calibri" w:hAnsi="Calibri" w:cs="Calibri"/>
          <w:sz w:val="22"/>
          <w:szCs w:val="22"/>
        </w:rPr>
        <w:t>carriege</w:t>
      </w:r>
      <w:proofErr w:type="spellEnd"/>
    </w:p>
    <w:p w14:paraId="738FE3B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DWORD WINAPI </w:t>
      </w:r>
      <w:proofErr w:type="gramStart"/>
      <w:r w:rsidRPr="00390C90">
        <w:rPr>
          <w:rFonts w:ascii="Calibri" w:hAnsi="Calibri" w:cs="Calibri"/>
          <w:sz w:val="22"/>
          <w:szCs w:val="22"/>
        </w:rPr>
        <w:t>Crane(</w:t>
      </w:r>
      <w:proofErr w:type="gramEnd"/>
      <w:r w:rsidRPr="00390C90">
        <w:rPr>
          <w:rFonts w:ascii="Calibri" w:hAnsi="Calibri" w:cs="Calibri"/>
          <w:sz w:val="22"/>
          <w:szCs w:val="22"/>
        </w:rPr>
        <w:t>PVOID Param)</w:t>
      </w:r>
    </w:p>
    <w:p w14:paraId="721FB22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450277E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//Get the Unique ID from Param and keep it in a local variable</w:t>
      </w:r>
    </w:p>
    <w:p w14:paraId="0ABDDA5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CraneID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*(int</w:t>
      </w:r>
      <w:proofErr w:type="gramStart"/>
      <w:r w:rsidRPr="00390C90">
        <w:rPr>
          <w:rFonts w:ascii="Calibri" w:hAnsi="Calibri" w:cs="Calibri"/>
          <w:sz w:val="22"/>
          <w:szCs w:val="22"/>
        </w:rPr>
        <w:t>*)Param</w:t>
      </w:r>
      <w:proofErr w:type="gramEnd"/>
      <w:r w:rsidRPr="00390C90">
        <w:rPr>
          <w:rFonts w:ascii="Calibri" w:hAnsi="Calibri" w:cs="Calibri"/>
          <w:sz w:val="22"/>
          <w:szCs w:val="22"/>
        </w:rPr>
        <w:t>;</w:t>
      </w:r>
    </w:p>
    <w:p w14:paraId="306F03A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2DEB8CF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</w:rPr>
        <w:t>STRING_SIZE];</w:t>
      </w:r>
    </w:p>
    <w:p w14:paraId="408B7FC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crane - %d has been created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CraneID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42B2AB6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5B6720C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1E625F1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EE7EB6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for (int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0;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390C90">
        <w:rPr>
          <w:rFonts w:ascii="Calibri" w:hAnsi="Calibri" w:cs="Calibri"/>
          <w:sz w:val="22"/>
          <w:szCs w:val="22"/>
        </w:rPr>
        <w:t>BarrierSize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++)</w:t>
      </w:r>
    </w:p>
    <w:p w14:paraId="623E784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119A106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</w:p>
    <w:p w14:paraId="5E74A8A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semADT</w:t>
      </w:r>
      <w:proofErr w:type="spellEnd"/>
      <w:r w:rsidRPr="00390C90">
        <w:rPr>
          <w:rFonts w:ascii="Calibri" w:hAnsi="Calibri" w:cs="Calibri"/>
          <w:sz w:val="22"/>
          <w:szCs w:val="22"/>
        </w:rPr>
        <w:t>, INFINITE);</w:t>
      </w:r>
    </w:p>
    <w:p w14:paraId="3C77931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253CE6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activeCrane</w:t>
      </w:r>
      <w:proofErr w:type="spellEnd"/>
      <w:r w:rsidRPr="00390C90">
        <w:rPr>
          <w:rFonts w:ascii="Calibri" w:hAnsi="Calibri" w:cs="Calibri"/>
          <w:sz w:val="22"/>
          <w:szCs w:val="22"/>
        </w:rPr>
        <w:t>+</w:t>
      </w:r>
      <w:proofErr w:type="gramStart"/>
      <w:r w:rsidRPr="00390C90">
        <w:rPr>
          <w:rFonts w:ascii="Calibri" w:hAnsi="Calibri" w:cs="Calibri"/>
          <w:sz w:val="22"/>
          <w:szCs w:val="22"/>
        </w:rPr>
        <w:t>+;</w:t>
      </w:r>
      <w:proofErr w:type="gramEnd"/>
    </w:p>
    <w:p w14:paraId="7422EDF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7B10B3D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Sleep(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));</w:t>
      </w:r>
    </w:p>
    <w:p w14:paraId="4AD00A1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</w:p>
    <w:p w14:paraId="2A20A74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vessel %d - unloaded  %d Tons at Crane %d\n",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CranesArr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[CraneID-1], </w:t>
      </w:r>
      <w:proofErr w:type="spellStart"/>
      <w:r w:rsidRPr="00390C90">
        <w:rPr>
          <w:rFonts w:ascii="Calibri" w:hAnsi="Calibri" w:cs="Calibri"/>
          <w:sz w:val="22"/>
          <w:szCs w:val="22"/>
        </w:rPr>
        <w:t>GemerateWeight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CraneID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), </w:t>
      </w:r>
      <w:proofErr w:type="spellStart"/>
      <w:r w:rsidRPr="00390C90">
        <w:rPr>
          <w:rFonts w:ascii="Calibri" w:hAnsi="Calibri" w:cs="Calibri"/>
          <w:sz w:val="22"/>
          <w:szCs w:val="22"/>
        </w:rPr>
        <w:t>CraneID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41BDC66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28712A1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1867C76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Sleep(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));</w:t>
      </w:r>
    </w:p>
    <w:p w14:paraId="6059DCF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727DBC3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activeCrane</w:t>
      </w:r>
      <w:proofErr w:type="spellEnd"/>
      <w:r w:rsidRPr="00390C90">
        <w:rPr>
          <w:rFonts w:ascii="Calibri" w:hAnsi="Calibri" w:cs="Calibri"/>
          <w:sz w:val="22"/>
          <w:szCs w:val="22"/>
        </w:rPr>
        <w:t>-</w:t>
      </w:r>
      <w:proofErr w:type="gramStart"/>
      <w:r w:rsidRPr="00390C90">
        <w:rPr>
          <w:rFonts w:ascii="Calibri" w:hAnsi="Calibri" w:cs="Calibri"/>
          <w:sz w:val="22"/>
          <w:szCs w:val="22"/>
        </w:rPr>
        <w:t>-;</w:t>
      </w:r>
      <w:proofErr w:type="gramEnd"/>
    </w:p>
    <w:p w14:paraId="5CA9E8A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7D4E95A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ReleaseSemaphore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semVessADT</w:t>
      </w:r>
      <w:proofErr w:type="spellEnd"/>
      <w:r w:rsidRPr="00390C90">
        <w:rPr>
          <w:rFonts w:ascii="Calibri" w:hAnsi="Calibri" w:cs="Calibri"/>
          <w:sz w:val="22"/>
          <w:szCs w:val="22"/>
        </w:rPr>
        <w:t>[CraneID-1], 1, NULL))</w:t>
      </w:r>
    </w:p>
    <w:p w14:paraId="4ACFD26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EilatPort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-&gt;Crane :: Unexpected error </w:t>
      </w:r>
      <w:proofErr w:type="spellStart"/>
      <w:r w:rsidRPr="00390C90">
        <w:rPr>
          <w:rFonts w:ascii="Calibri" w:hAnsi="Calibri" w:cs="Calibri"/>
          <w:sz w:val="22"/>
          <w:szCs w:val="22"/>
        </w:rPr>
        <w:t>sem.V</w:t>
      </w:r>
      <w:proofErr w:type="spellEnd"/>
      <w:r w:rsidRPr="00390C90">
        <w:rPr>
          <w:rFonts w:ascii="Calibri" w:hAnsi="Calibri" w:cs="Calibri"/>
          <w:sz w:val="22"/>
          <w:szCs w:val="22"/>
        </w:rPr>
        <w:t>()\n");</w:t>
      </w:r>
    </w:p>
    <w:p w14:paraId="21C69B6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5B44487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semADT</w:t>
      </w:r>
      <w:proofErr w:type="spellEnd"/>
      <w:r w:rsidRPr="00390C90">
        <w:rPr>
          <w:rFonts w:ascii="Calibri" w:hAnsi="Calibri" w:cs="Calibri"/>
          <w:sz w:val="22"/>
          <w:szCs w:val="22"/>
        </w:rPr>
        <w:t>, INFINITE);</w:t>
      </w:r>
    </w:p>
    <w:p w14:paraId="659C976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crane - %d done working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CraneID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43684D2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13641CF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02B7329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491D0AB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7A32223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7056BCB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//The Thread Function for each Vessel, gets the </w:t>
      </w:r>
      <w:proofErr w:type="spellStart"/>
      <w:r w:rsidRPr="00390C90">
        <w:rPr>
          <w:rFonts w:ascii="Calibri" w:hAnsi="Calibri" w:cs="Calibri"/>
          <w:sz w:val="22"/>
          <w:szCs w:val="22"/>
        </w:rPr>
        <w:t>Vessl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Unique ID (index of the Thread in Array of Threads within the main program)</w:t>
      </w:r>
    </w:p>
    <w:p w14:paraId="4A92AFB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//This Unique Thread ID (called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 is used by the state DB to keep track of each Vessel state at any given time!</w:t>
      </w:r>
    </w:p>
    <w:p w14:paraId="786AF2D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DWORD WINAPI </w:t>
      </w:r>
      <w:proofErr w:type="gramStart"/>
      <w:r w:rsidRPr="00390C90">
        <w:rPr>
          <w:rFonts w:ascii="Calibri" w:hAnsi="Calibri" w:cs="Calibri"/>
          <w:sz w:val="22"/>
          <w:szCs w:val="22"/>
        </w:rPr>
        <w:t>Vessel(</w:t>
      </w:r>
      <w:proofErr w:type="gramEnd"/>
      <w:r w:rsidRPr="00390C90">
        <w:rPr>
          <w:rFonts w:ascii="Calibri" w:hAnsi="Calibri" w:cs="Calibri"/>
          <w:sz w:val="22"/>
          <w:szCs w:val="22"/>
        </w:rPr>
        <w:t>PVOID Param)</w:t>
      </w:r>
    </w:p>
    <w:p w14:paraId="39F2FE4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3A1160B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//Get the Unique ID from Param and keep it in a local variable</w:t>
      </w:r>
    </w:p>
    <w:p w14:paraId="47B89A3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VesselID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*(int</w:t>
      </w:r>
      <w:proofErr w:type="gramStart"/>
      <w:r w:rsidRPr="00390C90">
        <w:rPr>
          <w:rFonts w:ascii="Calibri" w:hAnsi="Calibri" w:cs="Calibri"/>
          <w:sz w:val="22"/>
          <w:szCs w:val="22"/>
        </w:rPr>
        <w:t>*)Param</w:t>
      </w:r>
      <w:proofErr w:type="gramEnd"/>
      <w:r w:rsidRPr="00390C90">
        <w:rPr>
          <w:rFonts w:ascii="Calibri" w:hAnsi="Calibri" w:cs="Calibri"/>
          <w:sz w:val="22"/>
          <w:szCs w:val="22"/>
        </w:rPr>
        <w:t>;</w:t>
      </w:r>
    </w:p>
    <w:p w14:paraId="1001C16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2E65121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</w:t>
      </w:r>
      <w:proofErr w:type="spellStart"/>
      <w:r w:rsidRPr="00390C90">
        <w:rPr>
          <w:rFonts w:ascii="Calibri" w:hAnsi="Calibri" w:cs="Calibri"/>
          <w:sz w:val="22"/>
          <w:szCs w:val="22"/>
        </w:rPr>
        <w:t>srand</w:t>
      </w:r>
      <w:proofErr w:type="spellEnd"/>
      <w:r w:rsidRPr="00390C90">
        <w:rPr>
          <w:rFonts w:ascii="Calibri" w:hAnsi="Calibri" w:cs="Calibri"/>
          <w:sz w:val="22"/>
          <w:szCs w:val="22"/>
        </w:rPr>
        <w:t>((unsigned)</w:t>
      </w:r>
      <w:proofErr w:type="gramStart"/>
      <w:r w:rsidRPr="00390C90">
        <w:rPr>
          <w:rFonts w:ascii="Calibri" w:hAnsi="Calibri" w:cs="Calibri"/>
          <w:sz w:val="22"/>
          <w:szCs w:val="22"/>
        </w:rPr>
        <w:t>time(</w:t>
      </w:r>
      <w:proofErr w:type="gramEnd"/>
      <w:r w:rsidRPr="00390C90">
        <w:rPr>
          <w:rFonts w:ascii="Calibri" w:hAnsi="Calibri" w:cs="Calibri"/>
          <w:sz w:val="22"/>
          <w:szCs w:val="22"/>
        </w:rPr>
        <w:t>NULL));</w:t>
      </w:r>
    </w:p>
    <w:p w14:paraId="7674B4E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Sleep(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));</w:t>
      </w:r>
    </w:p>
    <w:p w14:paraId="764C0D7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EADF75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lastRenderedPageBreak/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enterBarrier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VesselID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52F6550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4F284BD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Sleep(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));</w:t>
      </w:r>
    </w:p>
    <w:p w14:paraId="57F1C18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709A5D1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enterUnloadingQuay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VesselID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6CF3122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440C3C4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Sleep(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));</w:t>
      </w:r>
    </w:p>
    <w:p w14:paraId="247269F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457ABE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exitUnloadingQuay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VesselID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4269A25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6985C80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Sleep(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));</w:t>
      </w:r>
    </w:p>
    <w:p w14:paraId="4C56DDD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3B89C7F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CrossToHaifa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VesselID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2FC92B6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39375C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Sleep(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));</w:t>
      </w:r>
    </w:p>
    <w:p w14:paraId="5B1AE95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276FE2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VessOut</w:t>
      </w:r>
      <w:proofErr w:type="spellEnd"/>
      <w:r w:rsidRPr="00390C90">
        <w:rPr>
          <w:rFonts w:ascii="Calibri" w:hAnsi="Calibri" w:cs="Calibri"/>
          <w:sz w:val="22"/>
          <w:szCs w:val="22"/>
        </w:rPr>
        <w:t>-</w:t>
      </w:r>
      <w:proofErr w:type="gramStart"/>
      <w:r w:rsidRPr="00390C90">
        <w:rPr>
          <w:rFonts w:ascii="Calibri" w:hAnsi="Calibri" w:cs="Calibri"/>
          <w:sz w:val="22"/>
          <w:szCs w:val="22"/>
        </w:rPr>
        <w:t>-;</w:t>
      </w:r>
      <w:proofErr w:type="gramEnd"/>
    </w:p>
    <w:p w14:paraId="1A0123E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8CBAA9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VessOut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0)</w:t>
      </w:r>
    </w:p>
    <w:p w14:paraId="785D245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28493A7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ReleaseSemaphore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semADT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>, NULL))</w:t>
      </w:r>
    </w:p>
    <w:p w14:paraId="1C5494B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</w:rPr>
        <w:t>EilatPort.Vessel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::Unexpected error </w:t>
      </w:r>
      <w:proofErr w:type="spellStart"/>
      <w:r w:rsidRPr="00390C90">
        <w:rPr>
          <w:rFonts w:ascii="Calibri" w:hAnsi="Calibri" w:cs="Calibri"/>
          <w:sz w:val="22"/>
          <w:szCs w:val="22"/>
        </w:rPr>
        <w:t>mutex.V</w:t>
      </w:r>
      <w:proofErr w:type="spellEnd"/>
      <w:r w:rsidRPr="00390C90">
        <w:rPr>
          <w:rFonts w:ascii="Calibri" w:hAnsi="Calibri" w:cs="Calibri"/>
          <w:sz w:val="22"/>
          <w:szCs w:val="22"/>
        </w:rPr>
        <w:t>()\n");</w:t>
      </w:r>
    </w:p>
    <w:p w14:paraId="73D9EDC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0A838EB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740798F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628501D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23A39BF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6A277C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//function to control incoming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Vessels,when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 xml:space="preserve"> the incoming Vessel is equal to the number of the Cranes at the Unloading Quay</w:t>
      </w:r>
    </w:p>
    <w:p w14:paraId="31D986C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//and Unloading Quay is free the Barrier is released</w:t>
      </w:r>
    </w:p>
    <w:p w14:paraId="01143B5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//used for </w:t>
      </w:r>
      <w:proofErr w:type="spellStart"/>
      <w:r w:rsidRPr="00390C90">
        <w:rPr>
          <w:rFonts w:ascii="Calibri" w:hAnsi="Calibri" w:cs="Calibri"/>
          <w:sz w:val="22"/>
          <w:szCs w:val="22"/>
        </w:rPr>
        <w:t>syncronization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point for the process</w:t>
      </w:r>
    </w:p>
    <w:p w14:paraId="0035312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enterBarrier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</w:t>
      </w:r>
    </w:p>
    <w:p w14:paraId="13AC6A8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587ED66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</w:rPr>
        <w:t>STRING_SIZE];</w:t>
      </w:r>
    </w:p>
    <w:p w14:paraId="14F4F5D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mutexBarrier</w:t>
      </w:r>
      <w:proofErr w:type="spellEnd"/>
      <w:r w:rsidRPr="00390C90">
        <w:rPr>
          <w:rFonts w:ascii="Calibri" w:hAnsi="Calibri" w:cs="Calibri"/>
          <w:sz w:val="22"/>
          <w:szCs w:val="22"/>
        </w:rPr>
        <w:t>, INFINITE);</w:t>
      </w:r>
    </w:p>
    <w:p w14:paraId="1487A4E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tempCountVess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++;//how many threads entered so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far,initialize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 xml:space="preserve"> to zero when the Barrier[</w:t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>] is full</w:t>
      </w:r>
    </w:p>
    <w:p w14:paraId="32CCFD9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</w:p>
    <w:p w14:paraId="7D28757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((</w:t>
      </w:r>
      <w:proofErr w:type="spellStart"/>
      <w:r w:rsidRPr="00390C90">
        <w:rPr>
          <w:rFonts w:ascii="Calibri" w:hAnsi="Calibri" w:cs="Calibri"/>
          <w:sz w:val="22"/>
          <w:szCs w:val="22"/>
        </w:rPr>
        <w:t>IsFree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True) &amp;&amp; (</w:t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</w:t>
      </w:r>
      <w:proofErr w:type="spellStart"/>
      <w:r w:rsidRPr="00390C90">
        <w:rPr>
          <w:rFonts w:ascii="Calibri" w:hAnsi="Calibri" w:cs="Calibri"/>
          <w:sz w:val="22"/>
          <w:szCs w:val="22"/>
        </w:rPr>
        <w:t>QueueOut</w:t>
      </w:r>
      <w:proofErr w:type="spellEnd"/>
      <w:r w:rsidRPr="00390C90">
        <w:rPr>
          <w:rFonts w:ascii="Calibri" w:hAnsi="Calibri" w:cs="Calibri"/>
          <w:sz w:val="22"/>
          <w:szCs w:val="22"/>
        </w:rPr>
        <w:t>) &amp;&amp; (</w:t>
      </w:r>
      <w:proofErr w:type="spellStart"/>
      <w:r w:rsidRPr="00390C90">
        <w:rPr>
          <w:rFonts w:ascii="Calibri" w:hAnsi="Calibri" w:cs="Calibri"/>
          <w:sz w:val="22"/>
          <w:szCs w:val="22"/>
        </w:rPr>
        <w:t>tempCountVess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>))</w:t>
      </w:r>
    </w:p>
    <w:p w14:paraId="1430707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21574B4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>+</w:t>
      </w:r>
      <w:proofErr w:type="gramStart"/>
      <w:r w:rsidRPr="00390C90">
        <w:rPr>
          <w:rFonts w:ascii="Calibri" w:hAnsi="Calibri" w:cs="Calibri"/>
          <w:sz w:val="22"/>
          <w:szCs w:val="22"/>
        </w:rPr>
        <w:t>+;</w:t>
      </w:r>
      <w:proofErr w:type="gramEnd"/>
    </w:p>
    <w:p w14:paraId="2CF0295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tempCountVess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146F48E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//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mutexBarrier.V</w:t>
      </w:r>
      <w:proofErr w:type="spellEnd"/>
      <w:r w:rsidRPr="00390C90">
        <w:rPr>
          <w:rFonts w:ascii="Calibri" w:hAnsi="Calibri" w:cs="Calibri"/>
          <w:sz w:val="22"/>
          <w:szCs w:val="22"/>
        </w:rPr>
        <w:t>() - release mutex</w:t>
      </w:r>
    </w:p>
    <w:p w14:paraId="0C4B716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ReleaseMutex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</w:t>
      </w:r>
      <w:proofErr w:type="spellEnd"/>
      <w:r w:rsidRPr="00390C90">
        <w:rPr>
          <w:rFonts w:ascii="Calibri" w:hAnsi="Calibri" w:cs="Calibri"/>
          <w:sz w:val="22"/>
          <w:szCs w:val="22"/>
        </w:rPr>
        <w:t>))</w:t>
      </w:r>
    </w:p>
    <w:p w14:paraId="454B10F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</w:rPr>
        <w:t>Eilat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:: Unexpected error 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mutexPipe.V</w:t>
      </w:r>
      <w:proofErr w:type="spellEnd"/>
      <w:r w:rsidRPr="00390C90">
        <w:rPr>
          <w:rFonts w:ascii="Calibri" w:hAnsi="Calibri" w:cs="Calibri"/>
          <w:sz w:val="22"/>
          <w:szCs w:val="22"/>
        </w:rPr>
        <w:t>()\n");</w:t>
      </w:r>
    </w:p>
    <w:p w14:paraId="6BD7315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exitBarrier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);</w:t>
      </w:r>
    </w:p>
    <w:p w14:paraId="398DC83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0F47344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else</w:t>
      </w:r>
    </w:p>
    <w:p w14:paraId="39ACA3F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2F1BFCD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if ((</w:t>
      </w:r>
      <w:proofErr w:type="spellStart"/>
      <w:r w:rsidRPr="00390C90">
        <w:rPr>
          <w:rFonts w:ascii="Calibri" w:hAnsi="Calibri" w:cs="Calibri"/>
          <w:sz w:val="22"/>
          <w:szCs w:val="22"/>
        </w:rPr>
        <w:t>IsFree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True) &amp;&amp; (</w:t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&gt; </w:t>
      </w:r>
      <w:proofErr w:type="spellStart"/>
      <w:r w:rsidRPr="00390C90">
        <w:rPr>
          <w:rFonts w:ascii="Calibri" w:hAnsi="Calibri" w:cs="Calibri"/>
          <w:sz w:val="22"/>
          <w:szCs w:val="22"/>
        </w:rPr>
        <w:t>QueueOut</w:t>
      </w:r>
      <w:proofErr w:type="spellEnd"/>
      <w:r w:rsidRPr="00390C90">
        <w:rPr>
          <w:rFonts w:ascii="Calibri" w:hAnsi="Calibri" w:cs="Calibri"/>
          <w:sz w:val="22"/>
          <w:szCs w:val="22"/>
        </w:rPr>
        <w:t>))</w:t>
      </w:r>
    </w:p>
    <w:p w14:paraId="5FBFE5C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5FDFC29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exitBarrier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);</w:t>
      </w:r>
    </w:p>
    <w:p w14:paraId="2637E70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tempCountVess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>)</w:t>
      </w:r>
    </w:p>
    <w:p w14:paraId="49A6D3C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lastRenderedPageBreak/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20176A2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>+</w:t>
      </w:r>
      <w:proofErr w:type="gramStart"/>
      <w:r w:rsidRPr="00390C90">
        <w:rPr>
          <w:rFonts w:ascii="Calibri" w:hAnsi="Calibri" w:cs="Calibri"/>
          <w:sz w:val="22"/>
          <w:szCs w:val="22"/>
        </w:rPr>
        <w:t>+;</w:t>
      </w:r>
      <w:proofErr w:type="gramEnd"/>
    </w:p>
    <w:p w14:paraId="3D4F895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tempCountVess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2F53E90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Vessel %d - entering Barrier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411E998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4DF421B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//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mutexBarrier.V</w:t>
      </w:r>
      <w:proofErr w:type="spellEnd"/>
      <w:r w:rsidRPr="00390C90">
        <w:rPr>
          <w:rFonts w:ascii="Calibri" w:hAnsi="Calibri" w:cs="Calibri"/>
          <w:sz w:val="22"/>
          <w:szCs w:val="22"/>
        </w:rPr>
        <w:t>() - release mutex</w:t>
      </w:r>
    </w:p>
    <w:p w14:paraId="29BF1FC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ReleaseMutex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</w:t>
      </w:r>
      <w:proofErr w:type="spellEnd"/>
      <w:r w:rsidRPr="00390C90">
        <w:rPr>
          <w:rFonts w:ascii="Calibri" w:hAnsi="Calibri" w:cs="Calibri"/>
          <w:sz w:val="22"/>
          <w:szCs w:val="22"/>
        </w:rPr>
        <w:t>))</w:t>
      </w:r>
    </w:p>
    <w:p w14:paraId="243235F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</w:rPr>
        <w:t>Eilat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:: Unexpected error 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mutexPipe.V</w:t>
      </w:r>
      <w:proofErr w:type="spellEnd"/>
      <w:r w:rsidRPr="00390C90">
        <w:rPr>
          <w:rFonts w:ascii="Calibri" w:hAnsi="Calibri" w:cs="Calibri"/>
          <w:sz w:val="22"/>
          <w:szCs w:val="22"/>
        </w:rPr>
        <w:t>()\n");</w:t>
      </w:r>
    </w:p>
    <w:p w14:paraId="354DDC9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Barrier[QueueIN-1], INFINITE);</w:t>
      </w:r>
    </w:p>
    <w:p w14:paraId="071450B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16A523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56E166A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else</w:t>
      </w:r>
    </w:p>
    <w:p w14:paraId="202C81A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667744E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Vessel %d - entering Barrier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089B2C3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43FBC25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//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mutexBarrier.V</w:t>
      </w:r>
      <w:proofErr w:type="spellEnd"/>
      <w:r w:rsidRPr="00390C90">
        <w:rPr>
          <w:rFonts w:ascii="Calibri" w:hAnsi="Calibri" w:cs="Calibri"/>
          <w:sz w:val="22"/>
          <w:szCs w:val="22"/>
        </w:rPr>
        <w:t>() - release mutex</w:t>
      </w:r>
    </w:p>
    <w:p w14:paraId="2C5C9D8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ReleaseMutex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</w:t>
      </w:r>
      <w:proofErr w:type="spellEnd"/>
      <w:r w:rsidRPr="00390C90">
        <w:rPr>
          <w:rFonts w:ascii="Calibri" w:hAnsi="Calibri" w:cs="Calibri"/>
          <w:sz w:val="22"/>
          <w:szCs w:val="22"/>
        </w:rPr>
        <w:t>))</w:t>
      </w:r>
    </w:p>
    <w:p w14:paraId="7814879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</w:rPr>
        <w:t>Eilat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:: Unexpected error 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mutexPipe.V</w:t>
      </w:r>
      <w:proofErr w:type="spellEnd"/>
      <w:r w:rsidRPr="00390C90">
        <w:rPr>
          <w:rFonts w:ascii="Calibri" w:hAnsi="Calibri" w:cs="Calibri"/>
          <w:sz w:val="22"/>
          <w:szCs w:val="22"/>
        </w:rPr>
        <w:t>()\n");</w:t>
      </w:r>
    </w:p>
    <w:p w14:paraId="46A3224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Barrier[</w:t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>], INFINITE);</w:t>
      </w:r>
    </w:p>
    <w:p w14:paraId="7B67811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4CD14EF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14D019C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else</w:t>
      </w:r>
    </w:p>
    <w:p w14:paraId="0E78AC6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467B84A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tempCountVess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>)</w:t>
      </w:r>
    </w:p>
    <w:p w14:paraId="0B9BBC5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7095947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>+</w:t>
      </w:r>
      <w:proofErr w:type="gramStart"/>
      <w:r w:rsidRPr="00390C90">
        <w:rPr>
          <w:rFonts w:ascii="Calibri" w:hAnsi="Calibri" w:cs="Calibri"/>
          <w:sz w:val="22"/>
          <w:szCs w:val="22"/>
        </w:rPr>
        <w:t>+;</w:t>
      </w:r>
      <w:proofErr w:type="gramEnd"/>
    </w:p>
    <w:p w14:paraId="356CCBC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tempCountVess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29D18C2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Vessel %d - entering Barrier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66FA49E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2AF1C9F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//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mutexBarrier.V</w:t>
      </w:r>
      <w:proofErr w:type="spellEnd"/>
      <w:r w:rsidRPr="00390C90">
        <w:rPr>
          <w:rFonts w:ascii="Calibri" w:hAnsi="Calibri" w:cs="Calibri"/>
          <w:sz w:val="22"/>
          <w:szCs w:val="22"/>
        </w:rPr>
        <w:t>() - release mutex</w:t>
      </w:r>
    </w:p>
    <w:p w14:paraId="18DD87D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ReleaseMutex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</w:t>
      </w:r>
      <w:proofErr w:type="spellEnd"/>
      <w:r w:rsidRPr="00390C90">
        <w:rPr>
          <w:rFonts w:ascii="Calibri" w:hAnsi="Calibri" w:cs="Calibri"/>
          <w:sz w:val="22"/>
          <w:szCs w:val="22"/>
        </w:rPr>
        <w:t>))</w:t>
      </w:r>
    </w:p>
    <w:p w14:paraId="05B0C95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</w:rPr>
        <w:t>Eilat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:: Unexpected error 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mutexPipe.V</w:t>
      </w:r>
      <w:proofErr w:type="spellEnd"/>
      <w:r w:rsidRPr="00390C90">
        <w:rPr>
          <w:rFonts w:ascii="Calibri" w:hAnsi="Calibri" w:cs="Calibri"/>
          <w:sz w:val="22"/>
          <w:szCs w:val="22"/>
        </w:rPr>
        <w:t>()\n");</w:t>
      </w:r>
    </w:p>
    <w:p w14:paraId="6A2851E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Barrier[</w:t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- 1], INFINITE);</w:t>
      </w:r>
    </w:p>
    <w:p w14:paraId="27DB52E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24083A0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else</w:t>
      </w:r>
    </w:p>
    <w:p w14:paraId="6AA76E7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3445CD7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Vessel %d - entering Barrier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74E7CF8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7C10651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//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mutexBarrier.V</w:t>
      </w:r>
      <w:proofErr w:type="spellEnd"/>
      <w:r w:rsidRPr="00390C90">
        <w:rPr>
          <w:rFonts w:ascii="Calibri" w:hAnsi="Calibri" w:cs="Calibri"/>
          <w:sz w:val="22"/>
          <w:szCs w:val="22"/>
        </w:rPr>
        <w:t>() - release mutex</w:t>
      </w:r>
    </w:p>
    <w:p w14:paraId="1C02623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ReleaseMutex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</w:t>
      </w:r>
      <w:proofErr w:type="spellEnd"/>
      <w:r w:rsidRPr="00390C90">
        <w:rPr>
          <w:rFonts w:ascii="Calibri" w:hAnsi="Calibri" w:cs="Calibri"/>
          <w:sz w:val="22"/>
          <w:szCs w:val="22"/>
        </w:rPr>
        <w:t>))</w:t>
      </w:r>
    </w:p>
    <w:p w14:paraId="227FC45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</w:rPr>
        <w:t>Eilat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:: Unexpected error 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mutexPipe.V</w:t>
      </w:r>
      <w:proofErr w:type="spellEnd"/>
      <w:r w:rsidRPr="00390C90">
        <w:rPr>
          <w:rFonts w:ascii="Calibri" w:hAnsi="Calibri" w:cs="Calibri"/>
          <w:sz w:val="22"/>
          <w:szCs w:val="22"/>
        </w:rPr>
        <w:t>()\n");</w:t>
      </w:r>
    </w:p>
    <w:p w14:paraId="1A9CBD1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Barrier[</w:t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>], INFINITE);</w:t>
      </w:r>
    </w:p>
    <w:p w14:paraId="0A0FC42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19E4ABA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7499712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3D96659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Vessel %d - exiting Barrier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4DC53BD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229547A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53E9988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438D068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</w:t>
      </w:r>
      <w:proofErr w:type="spellStart"/>
      <w:r w:rsidRPr="00390C90">
        <w:rPr>
          <w:rFonts w:ascii="Calibri" w:hAnsi="Calibri" w:cs="Calibri"/>
          <w:sz w:val="22"/>
          <w:szCs w:val="22"/>
        </w:rPr>
        <w:t>reales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the </w:t>
      </w:r>
      <w:proofErr w:type="spellStart"/>
      <w:r w:rsidRPr="00390C90">
        <w:rPr>
          <w:rFonts w:ascii="Calibri" w:hAnsi="Calibri" w:cs="Calibri"/>
          <w:sz w:val="22"/>
          <w:szCs w:val="22"/>
        </w:rPr>
        <w:t>Barier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when the Barrier is ready for release</w:t>
      </w:r>
    </w:p>
    <w:p w14:paraId="1440253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exitBarrier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</w:t>
      </w:r>
    </w:p>
    <w:p w14:paraId="7BE05CF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695C1D9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lastRenderedPageBreak/>
        <w:tab/>
        <w:t xml:space="preserve">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</w:rPr>
        <w:t>STRING_SIZE];</w:t>
      </w:r>
    </w:p>
    <w:p w14:paraId="0DE909C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Barrier Release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>());</w:t>
      </w:r>
    </w:p>
    <w:p w14:paraId="402990F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15AAC32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ReleaseSemaphore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(Barrier[</w:t>
      </w:r>
      <w:proofErr w:type="spellStart"/>
      <w:r w:rsidRPr="00390C90">
        <w:rPr>
          <w:rFonts w:ascii="Calibri" w:hAnsi="Calibri" w:cs="Calibri"/>
          <w:sz w:val="22"/>
          <w:szCs w:val="22"/>
        </w:rPr>
        <w:t>QueueOut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],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>, NULL))</w:t>
      </w:r>
    </w:p>
    <w:p w14:paraId="530E435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exitBarrier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::Unexpected error Barrier[%d].V()\n", </w:t>
      </w:r>
      <w:proofErr w:type="spellStart"/>
      <w:r w:rsidRPr="00390C90">
        <w:rPr>
          <w:rFonts w:ascii="Calibri" w:hAnsi="Calibri" w:cs="Calibri"/>
          <w:sz w:val="22"/>
          <w:szCs w:val="22"/>
        </w:rPr>
        <w:t>QueueOut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653AC1C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QueueOut</w:t>
      </w:r>
      <w:proofErr w:type="spellEnd"/>
      <w:r w:rsidRPr="00390C90">
        <w:rPr>
          <w:rFonts w:ascii="Calibri" w:hAnsi="Calibri" w:cs="Calibri"/>
          <w:sz w:val="22"/>
          <w:szCs w:val="22"/>
        </w:rPr>
        <w:t>+</w:t>
      </w:r>
      <w:proofErr w:type="gramStart"/>
      <w:r w:rsidRPr="00390C90">
        <w:rPr>
          <w:rFonts w:ascii="Calibri" w:hAnsi="Calibri" w:cs="Calibri"/>
          <w:sz w:val="22"/>
          <w:szCs w:val="22"/>
        </w:rPr>
        <w:t>+;</w:t>
      </w:r>
      <w:proofErr w:type="gramEnd"/>
    </w:p>
    <w:p w14:paraId="1A284F8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IsFree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177FA0E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164D3E0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2C51402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</w:t>
      </w:r>
      <w:proofErr w:type="spellStart"/>
      <w:r w:rsidRPr="00390C90">
        <w:rPr>
          <w:rFonts w:ascii="Calibri" w:hAnsi="Calibri" w:cs="Calibri"/>
          <w:sz w:val="22"/>
          <w:szCs w:val="22"/>
        </w:rPr>
        <w:t>CrossToHaifa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function for Vessels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</w:t>
      </w:r>
    </w:p>
    <w:p w14:paraId="4417C99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CrossToHaifa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</w:t>
      </w:r>
    </w:p>
    <w:p w14:paraId="5F9CF45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235611E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</w:rPr>
        <w:t>STRING_SIZE];</w:t>
      </w:r>
    </w:p>
    <w:p w14:paraId="37F8DD0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//Access to state DB is done exclusively (protected by mutex)</w:t>
      </w:r>
    </w:p>
    <w:p w14:paraId="614310E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mutexPipe.P</w:t>
      </w:r>
      <w:proofErr w:type="spellEnd"/>
      <w:r w:rsidRPr="00390C90">
        <w:rPr>
          <w:rFonts w:ascii="Calibri" w:hAnsi="Calibri" w:cs="Calibri"/>
          <w:sz w:val="22"/>
          <w:szCs w:val="22"/>
        </w:rPr>
        <w:t>()</w:t>
      </w:r>
    </w:p>
    <w:p w14:paraId="64ED62A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mutexPipe</w:t>
      </w:r>
      <w:proofErr w:type="spellEnd"/>
      <w:r w:rsidRPr="00390C90">
        <w:rPr>
          <w:rFonts w:ascii="Calibri" w:hAnsi="Calibri" w:cs="Calibri"/>
          <w:sz w:val="22"/>
          <w:szCs w:val="22"/>
        </w:rPr>
        <w:t>, INFINITE);</w:t>
      </w:r>
    </w:p>
    <w:p w14:paraId="01EFC6D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AnsReq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"%d",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66AB015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Vessel %d entering Canal: Red Sea ==&gt; Med. Sea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495F300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63C2BA6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Sleep(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));</w:t>
      </w:r>
    </w:p>
    <w:p w14:paraId="407632A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1180EDD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/* the parent now wants to write to the pipe */</w:t>
      </w:r>
    </w:p>
    <w:p w14:paraId="1A31BA3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WriteFile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WriteHandle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90C90">
        <w:rPr>
          <w:rFonts w:ascii="Calibri" w:hAnsi="Calibri" w:cs="Calibri"/>
          <w:sz w:val="22"/>
          <w:szCs w:val="22"/>
        </w:rPr>
        <w:t>AnsReq</w:t>
      </w:r>
      <w:proofErr w:type="spellEnd"/>
      <w:r w:rsidRPr="00390C90">
        <w:rPr>
          <w:rFonts w:ascii="Calibri" w:hAnsi="Calibri" w:cs="Calibri"/>
          <w:sz w:val="22"/>
          <w:szCs w:val="22"/>
        </w:rPr>
        <w:t>, BUFFER_SIZE, &amp;written, NULL))</w:t>
      </w:r>
    </w:p>
    <w:p w14:paraId="00C1605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Eilat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::Error writing to pipe\n");</w:t>
      </w:r>
    </w:p>
    <w:p w14:paraId="1598CDD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221D260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//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mutexPipe.V</w:t>
      </w:r>
      <w:proofErr w:type="spellEnd"/>
      <w:r w:rsidRPr="00390C90">
        <w:rPr>
          <w:rFonts w:ascii="Calibri" w:hAnsi="Calibri" w:cs="Calibri"/>
          <w:sz w:val="22"/>
          <w:szCs w:val="22"/>
        </w:rPr>
        <w:t>() - release mutex</w:t>
      </w:r>
    </w:p>
    <w:p w14:paraId="5348514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ReleaseMutex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</w:t>
      </w:r>
      <w:proofErr w:type="spellEnd"/>
      <w:r w:rsidRPr="00390C90">
        <w:rPr>
          <w:rFonts w:ascii="Calibri" w:hAnsi="Calibri" w:cs="Calibri"/>
          <w:sz w:val="22"/>
          <w:szCs w:val="22"/>
        </w:rPr>
        <w:t>))</w:t>
      </w:r>
    </w:p>
    <w:p w14:paraId="1863604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</w:rPr>
        <w:t>Eilat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:: Unexpected error 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mutexPipe.V</w:t>
      </w:r>
      <w:proofErr w:type="spellEnd"/>
      <w:r w:rsidRPr="00390C90">
        <w:rPr>
          <w:rFonts w:ascii="Calibri" w:hAnsi="Calibri" w:cs="Calibri"/>
          <w:sz w:val="22"/>
          <w:szCs w:val="22"/>
        </w:rPr>
        <w:t>()\n");</w:t>
      </w:r>
    </w:p>
    <w:p w14:paraId="37727F6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E8D8D6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5777324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12D01FD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5632DD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enterUnloadingQuay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</w:t>
      </w:r>
    </w:p>
    <w:p w14:paraId="58E3433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2195625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7AEAEF5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</w:rPr>
        <w:t>STRING_SIZE];</w:t>
      </w:r>
    </w:p>
    <w:p w14:paraId="21EC8B8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mutex, INFINITE);</w:t>
      </w:r>
    </w:p>
    <w:p w14:paraId="0AB0EF5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for (</w:t>
      </w:r>
      <w:proofErr w:type="spell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0; </w:t>
      </w:r>
      <w:proofErr w:type="spell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 </w:t>
      </w:r>
      <w:proofErr w:type="spell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>++)</w:t>
      </w:r>
    </w:p>
    <w:p w14:paraId="40DAB2C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21092B6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CranesArr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>] == -1)</w:t>
      </w:r>
    </w:p>
    <w:p w14:paraId="77D3B1B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0F5681E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Vessel %d -settles down at Crane %d 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, availCrain+1);</w:t>
      </w:r>
    </w:p>
    <w:p w14:paraId="04C1E6C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1DBEA60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CranesArr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]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35F31BB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freeCranes</w:t>
      </w:r>
      <w:proofErr w:type="spellEnd"/>
      <w:r w:rsidRPr="00390C90">
        <w:rPr>
          <w:rFonts w:ascii="Calibri" w:hAnsi="Calibri" w:cs="Calibri"/>
          <w:sz w:val="22"/>
          <w:szCs w:val="22"/>
        </w:rPr>
        <w:t>-</w:t>
      </w:r>
      <w:proofErr w:type="gramStart"/>
      <w:r w:rsidRPr="00390C90">
        <w:rPr>
          <w:rFonts w:ascii="Calibri" w:hAnsi="Calibri" w:cs="Calibri"/>
          <w:sz w:val="22"/>
          <w:szCs w:val="22"/>
        </w:rPr>
        <w:t>-;</w:t>
      </w:r>
      <w:proofErr w:type="gramEnd"/>
    </w:p>
    <w:p w14:paraId="4A7A89B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</w:rPr>
        <w:t>break;</w:t>
      </w:r>
      <w:proofErr w:type="gramEnd"/>
    </w:p>
    <w:p w14:paraId="5A028D6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2EF739F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5D770C7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//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mutex.V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() - release mutex</w:t>
      </w:r>
    </w:p>
    <w:p w14:paraId="3B25643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ReleaseMutex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(mutex))</w:t>
      </w:r>
    </w:p>
    <w:p w14:paraId="2482033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</w:rPr>
        <w:t>UnloadingQuay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::Unexpected error </w:t>
      </w:r>
      <w:proofErr w:type="spellStart"/>
      <w:r w:rsidRPr="00390C90">
        <w:rPr>
          <w:rFonts w:ascii="Calibri" w:hAnsi="Calibri" w:cs="Calibri"/>
          <w:sz w:val="22"/>
          <w:szCs w:val="22"/>
        </w:rPr>
        <w:t>mutex.V</w:t>
      </w:r>
      <w:proofErr w:type="spellEnd"/>
      <w:r w:rsidRPr="00390C90">
        <w:rPr>
          <w:rFonts w:ascii="Calibri" w:hAnsi="Calibri" w:cs="Calibri"/>
          <w:sz w:val="22"/>
          <w:szCs w:val="22"/>
        </w:rPr>
        <w:t>()\n");</w:t>
      </w:r>
    </w:p>
    <w:p w14:paraId="2AC25D8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lastRenderedPageBreak/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freeCranes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0)//if there </w:t>
      </w:r>
      <w:proofErr w:type="gramStart"/>
      <w:r w:rsidRPr="00390C90">
        <w:rPr>
          <w:rFonts w:ascii="Calibri" w:hAnsi="Calibri" w:cs="Calibri"/>
          <w:sz w:val="22"/>
          <w:szCs w:val="22"/>
        </w:rPr>
        <w:t>is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 no more free crane signal crane threads</w:t>
      </w:r>
    </w:p>
    <w:p w14:paraId="7D89CF6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2AE60BA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ReleaseSemaphore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semADT,CraneSize,NULL</w:t>
      </w:r>
      <w:proofErr w:type="spellEnd"/>
      <w:r w:rsidRPr="00390C90">
        <w:rPr>
          <w:rFonts w:ascii="Calibri" w:hAnsi="Calibri" w:cs="Calibri"/>
          <w:sz w:val="22"/>
          <w:szCs w:val="22"/>
        </w:rPr>
        <w:t>))</w:t>
      </w:r>
    </w:p>
    <w:p w14:paraId="5659640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</w:rPr>
        <w:t>UnloadingQuay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::Unexpected error </w:t>
      </w:r>
      <w:proofErr w:type="spellStart"/>
      <w:r w:rsidRPr="00390C90">
        <w:rPr>
          <w:rFonts w:ascii="Calibri" w:hAnsi="Calibri" w:cs="Calibri"/>
          <w:sz w:val="22"/>
          <w:szCs w:val="22"/>
        </w:rPr>
        <w:t>mutex.V</w:t>
      </w:r>
      <w:proofErr w:type="spellEnd"/>
      <w:r w:rsidRPr="00390C90">
        <w:rPr>
          <w:rFonts w:ascii="Calibri" w:hAnsi="Calibri" w:cs="Calibri"/>
          <w:sz w:val="22"/>
          <w:szCs w:val="22"/>
        </w:rPr>
        <w:t>()\n");</w:t>
      </w:r>
    </w:p>
    <w:p w14:paraId="3E5F250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631C582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semVessADT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>], INFINITE</w:t>
      </w:r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516DDAF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7E76A5B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28C0A28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01287D8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exitUnloadingQuay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</w:t>
      </w:r>
    </w:p>
    <w:p w14:paraId="09652F8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09DD862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1270039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</w:rPr>
        <w:t>STRING_SIZE];</w:t>
      </w:r>
    </w:p>
    <w:p w14:paraId="6E464DE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mutex, INFINITE);</w:t>
      </w:r>
    </w:p>
    <w:p w14:paraId="1A28305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for (</w:t>
      </w:r>
      <w:proofErr w:type="spell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0; </w:t>
      </w:r>
      <w:proofErr w:type="spell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 </w:t>
      </w:r>
      <w:proofErr w:type="spell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>++)</w:t>
      </w:r>
    </w:p>
    <w:p w14:paraId="12D2399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25F7349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CranesArr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] ==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)</w:t>
      </w:r>
    </w:p>
    <w:p w14:paraId="17AA22B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7502520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"[%s] Vessel %d -left Crane %d  \n", </w:t>
      </w:r>
      <w:proofErr w:type="spell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390C90">
        <w:rPr>
          <w:rFonts w:ascii="Calibri" w:hAnsi="Calibri" w:cs="Calibri"/>
          <w:sz w:val="22"/>
          <w:szCs w:val="22"/>
        </w:rPr>
        <w:t>VessID</w:t>
      </w:r>
      <w:proofErr w:type="spellEnd"/>
      <w:r w:rsidRPr="00390C90">
        <w:rPr>
          <w:rFonts w:ascii="Calibri" w:hAnsi="Calibri" w:cs="Calibri"/>
          <w:sz w:val="22"/>
          <w:szCs w:val="22"/>
        </w:rPr>
        <w:t>, availCrain+1);</w:t>
      </w:r>
    </w:p>
    <w:p w14:paraId="7511629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stringToPrint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3700B79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CranesArr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</w:rPr>
        <w:t>availCrain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] = </w:t>
      </w:r>
      <w:proofErr w:type="gramStart"/>
      <w:r w:rsidRPr="00390C90">
        <w:rPr>
          <w:rFonts w:ascii="Calibri" w:hAnsi="Calibri" w:cs="Calibri"/>
          <w:sz w:val="22"/>
          <w:szCs w:val="22"/>
        </w:rPr>
        <w:t>-1;</w:t>
      </w:r>
      <w:proofErr w:type="gramEnd"/>
    </w:p>
    <w:p w14:paraId="318FE94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freeCranes</w:t>
      </w:r>
      <w:proofErr w:type="spellEnd"/>
      <w:r w:rsidRPr="00390C90">
        <w:rPr>
          <w:rFonts w:ascii="Calibri" w:hAnsi="Calibri" w:cs="Calibri"/>
          <w:sz w:val="22"/>
          <w:szCs w:val="22"/>
        </w:rPr>
        <w:t>+</w:t>
      </w:r>
      <w:proofErr w:type="gramStart"/>
      <w:r w:rsidRPr="00390C90">
        <w:rPr>
          <w:rFonts w:ascii="Calibri" w:hAnsi="Calibri" w:cs="Calibri"/>
          <w:sz w:val="22"/>
          <w:szCs w:val="22"/>
        </w:rPr>
        <w:t>+;</w:t>
      </w:r>
      <w:proofErr w:type="gramEnd"/>
    </w:p>
    <w:p w14:paraId="78F454C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</w:rPr>
        <w:t>break;</w:t>
      </w:r>
      <w:proofErr w:type="gramEnd"/>
    </w:p>
    <w:p w14:paraId="506635C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7C2A167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75ADBBA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//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mutex.V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() - release mutex</w:t>
      </w:r>
    </w:p>
    <w:p w14:paraId="25042A5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ReleaseMutex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(mutex))</w:t>
      </w:r>
    </w:p>
    <w:p w14:paraId="2BDA1D0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</w:rPr>
        <w:t>UnloadingQuay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::Unexpected error </w:t>
      </w:r>
      <w:proofErr w:type="spellStart"/>
      <w:r w:rsidRPr="00390C90">
        <w:rPr>
          <w:rFonts w:ascii="Calibri" w:hAnsi="Calibri" w:cs="Calibri"/>
          <w:sz w:val="22"/>
          <w:szCs w:val="22"/>
        </w:rPr>
        <w:t>mutex.V</w:t>
      </w:r>
      <w:proofErr w:type="spellEnd"/>
      <w:r w:rsidRPr="00390C90">
        <w:rPr>
          <w:rFonts w:ascii="Calibri" w:hAnsi="Calibri" w:cs="Calibri"/>
          <w:sz w:val="22"/>
          <w:szCs w:val="22"/>
        </w:rPr>
        <w:t>()\n");</w:t>
      </w:r>
    </w:p>
    <w:p w14:paraId="6997ACC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freeCranes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>)</w:t>
      </w:r>
    </w:p>
    <w:p w14:paraId="7ACCC42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1C8D24C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IsFree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True;</w:t>
      </w:r>
      <w:proofErr w:type="gramEnd"/>
    </w:p>
    <w:p w14:paraId="6DC859E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if ((</w:t>
      </w:r>
      <w:proofErr w:type="spellStart"/>
      <w:r w:rsidRPr="00390C90">
        <w:rPr>
          <w:rFonts w:ascii="Calibri" w:hAnsi="Calibri" w:cs="Calibri"/>
          <w:sz w:val="22"/>
          <w:szCs w:val="22"/>
        </w:rPr>
        <w:t>VessIN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</w:t>
      </w:r>
      <w:proofErr w:type="spellStart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>) &amp;&amp; (</w:t>
      </w:r>
      <w:proofErr w:type="spellStart"/>
      <w:r w:rsidRPr="00390C90">
        <w:rPr>
          <w:rFonts w:ascii="Calibri" w:hAnsi="Calibri" w:cs="Calibri"/>
          <w:sz w:val="22"/>
          <w:szCs w:val="22"/>
        </w:rPr>
        <w:t>QueueIN</w:t>
      </w:r>
      <w:proofErr w:type="spellEnd"/>
      <w:r w:rsidRPr="00390C90">
        <w:rPr>
          <w:rFonts w:ascii="Calibri" w:hAnsi="Calibri" w:cs="Calibri"/>
          <w:sz w:val="22"/>
          <w:szCs w:val="22"/>
        </w:rPr>
        <w:t>&gt;</w:t>
      </w:r>
      <w:proofErr w:type="spellStart"/>
      <w:r w:rsidRPr="00390C90">
        <w:rPr>
          <w:rFonts w:ascii="Calibri" w:hAnsi="Calibri" w:cs="Calibri"/>
          <w:sz w:val="22"/>
          <w:szCs w:val="22"/>
        </w:rPr>
        <w:t>QueueOut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)) </w:t>
      </w:r>
    </w:p>
    <w:p w14:paraId="3A2EDA6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327E4ED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exitBarrier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);</w:t>
      </w:r>
    </w:p>
    <w:p w14:paraId="32A3F76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575828E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6C26F08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2CE547A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72F998F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//checks if num is a Prime number</w:t>
      </w:r>
    </w:p>
    <w:p w14:paraId="6C6E45B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IsPrime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int num)</w:t>
      </w:r>
    </w:p>
    <w:p w14:paraId="5D76A0B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2AFFFE0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39C0DD7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for (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2;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*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&lt;= num;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++) {</w:t>
      </w:r>
    </w:p>
    <w:p w14:paraId="36FDA57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if (num %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0)</w:t>
      </w:r>
    </w:p>
    <w:p w14:paraId="3BC130F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7D7FC3F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298F192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1;</w:t>
      </w:r>
      <w:proofErr w:type="gramEnd"/>
    </w:p>
    <w:p w14:paraId="71C4CF6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26555AE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38D9B5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//checks if num is a divisor of the limit number</w:t>
      </w:r>
    </w:p>
    <w:p w14:paraId="5A8D851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IsDivisor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int num, int limit)</w:t>
      </w:r>
    </w:p>
    <w:p w14:paraId="0237A27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2B5F8FC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lastRenderedPageBreak/>
        <w:tab/>
        <w:t xml:space="preserve">if (limit % num == 0 &amp;&amp; </w:t>
      </w:r>
      <w:proofErr w:type="gramStart"/>
      <w:r w:rsidRPr="00390C90">
        <w:rPr>
          <w:rFonts w:ascii="Calibri" w:hAnsi="Calibri" w:cs="Calibri"/>
          <w:sz w:val="22"/>
          <w:szCs w:val="22"/>
        </w:rPr>
        <w:t>limit !</w:t>
      </w:r>
      <w:proofErr w:type="gramEnd"/>
      <w:r w:rsidRPr="00390C90">
        <w:rPr>
          <w:rFonts w:ascii="Calibri" w:hAnsi="Calibri" w:cs="Calibri"/>
          <w:sz w:val="22"/>
          <w:szCs w:val="22"/>
        </w:rPr>
        <w:t>= num)</w:t>
      </w:r>
    </w:p>
    <w:p w14:paraId="0C1BD77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1;</w:t>
      </w:r>
      <w:proofErr w:type="gramEnd"/>
    </w:p>
    <w:p w14:paraId="232662C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12A81EA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6AC7C2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3224BB3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462E0F6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//secure random number generator</w:t>
      </w:r>
    </w:p>
    <w:p w14:paraId="7011E2F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GenerateNumber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limit,int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* </w:t>
      </w:r>
      <w:proofErr w:type="spellStart"/>
      <w:r w:rsidRPr="00390C90">
        <w:rPr>
          <w:rFonts w:ascii="Calibri" w:hAnsi="Calibri" w:cs="Calibri"/>
          <w:sz w:val="22"/>
          <w:szCs w:val="22"/>
        </w:rPr>
        <w:t>randNum</w:t>
      </w:r>
      <w:proofErr w:type="spellEnd"/>
      <w:r w:rsidRPr="00390C90">
        <w:rPr>
          <w:rFonts w:ascii="Calibri" w:hAnsi="Calibri" w:cs="Calibri"/>
          <w:sz w:val="22"/>
          <w:szCs w:val="22"/>
        </w:rPr>
        <w:t>)</w:t>
      </w:r>
    </w:p>
    <w:p w14:paraId="793E1EC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5F2FF03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errno_t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390C90">
        <w:rPr>
          <w:rFonts w:ascii="Calibri" w:hAnsi="Calibri" w:cs="Calibri"/>
          <w:sz w:val="22"/>
          <w:szCs w:val="22"/>
        </w:rPr>
        <w:t>err;</w:t>
      </w:r>
      <w:proofErr w:type="gramEnd"/>
    </w:p>
    <w:p w14:paraId="4D2051A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unsigned 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tempRand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6BE9CA1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err = </w:t>
      </w:r>
      <w:proofErr w:type="spellStart"/>
      <w:r w:rsidRPr="00390C90">
        <w:rPr>
          <w:rFonts w:ascii="Calibri" w:hAnsi="Calibri" w:cs="Calibri"/>
          <w:sz w:val="22"/>
          <w:szCs w:val="22"/>
        </w:rPr>
        <w:t>rand_s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randNum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02FB8ED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gramStart"/>
      <w:r w:rsidRPr="00390C90">
        <w:rPr>
          <w:rFonts w:ascii="Calibri" w:hAnsi="Calibri" w:cs="Calibri"/>
          <w:sz w:val="22"/>
          <w:szCs w:val="22"/>
        </w:rPr>
        <w:t>err !</w:t>
      </w:r>
      <w:proofErr w:type="gramEnd"/>
      <w:r w:rsidRPr="00390C90">
        <w:rPr>
          <w:rFonts w:ascii="Calibri" w:hAnsi="Calibri" w:cs="Calibri"/>
          <w:sz w:val="22"/>
          <w:szCs w:val="22"/>
        </w:rPr>
        <w:t>= 0)</w:t>
      </w:r>
    </w:p>
    <w:p w14:paraId="07A3423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1D2F303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printf_</w:t>
      </w:r>
      <w:proofErr w:type="gramStart"/>
      <w:r w:rsidRPr="00390C90">
        <w:rPr>
          <w:rFonts w:ascii="Calibri" w:hAnsi="Calibri" w:cs="Calibri"/>
          <w:sz w:val="22"/>
          <w:szCs w:val="22"/>
        </w:rPr>
        <w:t>s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"The </w:t>
      </w:r>
      <w:proofErr w:type="spellStart"/>
      <w:r w:rsidRPr="00390C90">
        <w:rPr>
          <w:rFonts w:ascii="Calibri" w:hAnsi="Calibri" w:cs="Calibri"/>
          <w:sz w:val="22"/>
          <w:szCs w:val="22"/>
        </w:rPr>
        <w:t>rand_s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function failed!\n");</w:t>
      </w:r>
    </w:p>
    <w:p w14:paraId="3659735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20AB3C4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tempRand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((unsigned </w:t>
      </w:r>
      <w:proofErr w:type="gramStart"/>
      <w:r w:rsidRPr="00390C90">
        <w:rPr>
          <w:rFonts w:ascii="Calibri" w:hAnsi="Calibri" w:cs="Calibri"/>
          <w:sz w:val="22"/>
          <w:szCs w:val="22"/>
        </w:rPr>
        <w:t>int)*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randNum</w:t>
      </w:r>
      <w:proofErr w:type="spellEnd"/>
      <w:r w:rsidRPr="00390C90">
        <w:rPr>
          <w:rFonts w:ascii="Calibri" w:hAnsi="Calibri" w:cs="Calibri"/>
          <w:sz w:val="22"/>
          <w:szCs w:val="22"/>
        </w:rPr>
        <w:t>) % limit + 1;</w:t>
      </w:r>
    </w:p>
    <w:p w14:paraId="6434DD5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tempRand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5B1B3E9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3F3E3D9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1CCBB6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//generate valid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</w:p>
    <w:p w14:paraId="363EC63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CarinsValidNum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int limit, int min)</w:t>
      </w:r>
    </w:p>
    <w:p w14:paraId="2148389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6AAF498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int temp = </w:t>
      </w:r>
      <w:proofErr w:type="spellStart"/>
      <w:r w:rsidRPr="00390C90">
        <w:rPr>
          <w:rFonts w:ascii="Calibri" w:hAnsi="Calibri" w:cs="Calibri"/>
          <w:sz w:val="22"/>
          <w:szCs w:val="22"/>
        </w:rPr>
        <w:t>GenerateNumber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Start"/>
      <w:r w:rsidRPr="00390C90">
        <w:rPr>
          <w:rFonts w:ascii="Calibri" w:hAnsi="Calibri" w:cs="Calibri"/>
          <w:sz w:val="22"/>
          <w:szCs w:val="22"/>
        </w:rPr>
        <w:t>limit,&amp;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mainRand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61A3952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while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IsDivisor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(temp, limit) || temp &lt; min)</w:t>
      </w:r>
    </w:p>
    <w:p w14:paraId="5B9D06D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321BC5D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temp = </w:t>
      </w:r>
      <w:proofErr w:type="spellStart"/>
      <w:r w:rsidRPr="00390C90">
        <w:rPr>
          <w:rFonts w:ascii="Calibri" w:hAnsi="Calibri" w:cs="Calibri"/>
          <w:sz w:val="22"/>
          <w:szCs w:val="22"/>
        </w:rPr>
        <w:t>GenerateNumber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Start"/>
      <w:r w:rsidRPr="00390C90">
        <w:rPr>
          <w:rFonts w:ascii="Calibri" w:hAnsi="Calibri" w:cs="Calibri"/>
          <w:sz w:val="22"/>
          <w:szCs w:val="22"/>
        </w:rPr>
        <w:t>limit,&amp;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mainRand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6E808B6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5470321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temp;</w:t>
      </w:r>
      <w:proofErr w:type="gramEnd"/>
    </w:p>
    <w:p w14:paraId="6F3EE0E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5A4675A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C1D489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 Generate weight for Crain thread when Vessel unload his </w:t>
      </w:r>
      <w:proofErr w:type="spellStart"/>
      <w:r w:rsidRPr="00390C90">
        <w:rPr>
          <w:rFonts w:ascii="Calibri" w:hAnsi="Calibri" w:cs="Calibri"/>
          <w:sz w:val="22"/>
          <w:szCs w:val="22"/>
        </w:rPr>
        <w:t>carriege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at the Unloading Quay</w:t>
      </w:r>
    </w:p>
    <w:p w14:paraId="6A767B0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GemerateWeight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CranesID</w:t>
      </w:r>
      <w:proofErr w:type="spellEnd"/>
      <w:r w:rsidRPr="00390C90">
        <w:rPr>
          <w:rFonts w:ascii="Calibri" w:hAnsi="Calibri" w:cs="Calibri"/>
          <w:sz w:val="22"/>
          <w:szCs w:val="22"/>
        </w:rPr>
        <w:t>)</w:t>
      </w:r>
    </w:p>
    <w:p w14:paraId="5E5BBCB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0064E47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randWeight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399DBDD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while (</w:t>
      </w:r>
      <w:proofErr w:type="spellStart"/>
      <w:r w:rsidRPr="00390C90">
        <w:rPr>
          <w:rFonts w:ascii="Calibri" w:hAnsi="Calibri" w:cs="Calibri"/>
          <w:sz w:val="22"/>
          <w:szCs w:val="22"/>
        </w:rPr>
        <w:t>randWeight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&lt; 5)</w:t>
      </w:r>
    </w:p>
    <w:p w14:paraId="7387B5D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385718A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randWeight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GenerateNumber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MAX_WEIGHT,&amp;</w:t>
      </w:r>
      <w:proofErr w:type="spellStart"/>
      <w:r w:rsidRPr="00390C90">
        <w:rPr>
          <w:rFonts w:ascii="Calibri" w:hAnsi="Calibri" w:cs="Calibri"/>
          <w:sz w:val="22"/>
          <w:szCs w:val="22"/>
        </w:rPr>
        <w:t>CranesRand</w:t>
      </w:r>
      <w:proofErr w:type="spellEnd"/>
      <w:r w:rsidRPr="00390C90">
        <w:rPr>
          <w:rFonts w:ascii="Calibri" w:hAnsi="Calibri" w:cs="Calibri"/>
          <w:sz w:val="22"/>
          <w:szCs w:val="22"/>
        </w:rPr>
        <w:t>[CranesID-1]);</w:t>
      </w:r>
    </w:p>
    <w:p w14:paraId="005A612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264E6A9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randWeight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295AFC2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2287D38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4FCAFC2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//generic function to </w:t>
      </w:r>
      <w:proofErr w:type="spellStart"/>
      <w:r w:rsidRPr="00390C90">
        <w:rPr>
          <w:rFonts w:ascii="Calibri" w:hAnsi="Calibri" w:cs="Calibri"/>
          <w:sz w:val="22"/>
          <w:szCs w:val="22"/>
        </w:rPr>
        <w:t>randomise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a Sleep time between MIN_SLEEP_TIME and MAX_SLEEP_TIME </w:t>
      </w:r>
      <w:proofErr w:type="spellStart"/>
      <w:r w:rsidRPr="00390C90">
        <w:rPr>
          <w:rFonts w:ascii="Calibri" w:hAnsi="Calibri" w:cs="Calibri"/>
          <w:sz w:val="22"/>
          <w:szCs w:val="22"/>
        </w:rPr>
        <w:t>msec</w:t>
      </w:r>
      <w:proofErr w:type="spellEnd"/>
    </w:p>
    <w:p w14:paraId="3938EFD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calcSleepTime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</w:t>
      </w:r>
    </w:p>
    <w:p w14:paraId="5854D18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48F644F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int </w:t>
      </w:r>
      <w:proofErr w:type="spellStart"/>
      <w:r w:rsidRPr="00390C90">
        <w:rPr>
          <w:rFonts w:ascii="Calibri" w:hAnsi="Calibri" w:cs="Calibri"/>
          <w:sz w:val="22"/>
          <w:szCs w:val="22"/>
        </w:rPr>
        <w:t>randSleep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2AC172C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while (</w:t>
      </w:r>
      <w:proofErr w:type="spellStart"/>
      <w:r w:rsidRPr="00390C90">
        <w:rPr>
          <w:rFonts w:ascii="Calibri" w:hAnsi="Calibri" w:cs="Calibri"/>
          <w:sz w:val="22"/>
          <w:szCs w:val="22"/>
        </w:rPr>
        <w:t>randSleep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&lt; MIN_SLEEP_TIME)</w:t>
      </w:r>
    </w:p>
    <w:p w14:paraId="5A5E1AF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673D05D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randSleep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GenerateNumber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MAX_SLEEP_TIME,&amp;</w:t>
      </w:r>
      <w:proofErr w:type="spellStart"/>
      <w:r w:rsidRPr="00390C90">
        <w:rPr>
          <w:rFonts w:ascii="Calibri" w:hAnsi="Calibri" w:cs="Calibri"/>
          <w:sz w:val="22"/>
          <w:szCs w:val="22"/>
        </w:rPr>
        <w:t>mainRand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2B15E4F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01FDCC1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randSleep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008B91E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056A2FC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5B8C23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//safe console printing </w:t>
      </w:r>
    </w:p>
    <w:p w14:paraId="2C00145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char *string)</w:t>
      </w:r>
    </w:p>
    <w:p w14:paraId="1A189DB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3D67BFC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WaitForSingleObject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mutexConsole</w:t>
      </w:r>
      <w:proofErr w:type="spellEnd"/>
      <w:r w:rsidRPr="00390C90">
        <w:rPr>
          <w:rFonts w:ascii="Calibri" w:hAnsi="Calibri" w:cs="Calibri"/>
          <w:sz w:val="22"/>
          <w:szCs w:val="22"/>
        </w:rPr>
        <w:t>, INFINITE);</w:t>
      </w:r>
    </w:p>
    <w:p w14:paraId="50356C5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"%s", string);</w:t>
      </w:r>
    </w:p>
    <w:p w14:paraId="2C8A3C2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if </w:t>
      </w:r>
      <w:proofErr w:type="gramStart"/>
      <w:r w:rsidRPr="00390C90">
        <w:rPr>
          <w:rFonts w:ascii="Calibri" w:hAnsi="Calibri" w:cs="Calibri"/>
          <w:sz w:val="22"/>
          <w:szCs w:val="22"/>
        </w:rPr>
        <w:t>(!</w:t>
      </w:r>
      <w:proofErr w:type="spellStart"/>
      <w:r w:rsidRPr="00390C90">
        <w:rPr>
          <w:rFonts w:ascii="Calibri" w:hAnsi="Calibri" w:cs="Calibri"/>
          <w:sz w:val="22"/>
          <w:szCs w:val="22"/>
        </w:rPr>
        <w:t>ReleaseMutex</w:t>
      </w:r>
      <w:proofErr w:type="spellEnd"/>
      <w:proofErr w:type="gram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mutexConsole</w:t>
      </w:r>
      <w:proofErr w:type="spellEnd"/>
      <w:r w:rsidRPr="00390C90">
        <w:rPr>
          <w:rFonts w:ascii="Calibri" w:hAnsi="Calibri" w:cs="Calibri"/>
          <w:sz w:val="22"/>
          <w:szCs w:val="22"/>
        </w:rPr>
        <w:t>))</w:t>
      </w:r>
    </w:p>
    <w:p w14:paraId="4E32188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"</w:t>
      </w:r>
      <w:proofErr w:type="spellStart"/>
      <w:r w:rsidRPr="00390C90">
        <w:rPr>
          <w:rFonts w:ascii="Calibri" w:hAnsi="Calibri" w:cs="Calibri"/>
          <w:sz w:val="22"/>
          <w:szCs w:val="22"/>
        </w:rPr>
        <w:t>PrintToConsole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::Unexpected error </w:t>
      </w:r>
      <w:proofErr w:type="spellStart"/>
      <w:r w:rsidRPr="00390C90">
        <w:rPr>
          <w:rFonts w:ascii="Calibri" w:hAnsi="Calibri" w:cs="Calibri"/>
          <w:sz w:val="22"/>
          <w:szCs w:val="22"/>
        </w:rPr>
        <w:t>mutex.V</w:t>
      </w:r>
      <w:proofErr w:type="spellEnd"/>
      <w:r w:rsidRPr="00390C90">
        <w:rPr>
          <w:rFonts w:ascii="Calibri" w:hAnsi="Calibri" w:cs="Calibri"/>
          <w:sz w:val="22"/>
          <w:szCs w:val="22"/>
        </w:rPr>
        <w:t>()\n");</w:t>
      </w:r>
    </w:p>
    <w:p w14:paraId="72E4D38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4F92E67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1A10F2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//return const string of current </w:t>
      </w:r>
      <w:proofErr w:type="spellStart"/>
      <w:r w:rsidRPr="00390C90">
        <w:rPr>
          <w:rFonts w:ascii="Calibri" w:hAnsi="Calibri" w:cs="Calibri"/>
          <w:sz w:val="22"/>
          <w:szCs w:val="22"/>
        </w:rPr>
        <w:t>locl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time</w:t>
      </w:r>
    </w:p>
    <w:p w14:paraId="2ACFC29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const char*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getTimeString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</w:t>
      </w:r>
    </w:p>
    <w:p w14:paraId="7F689F6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6BB8F58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GetLocalTime</w:t>
      </w:r>
      <w:proofErr w:type="spellEnd"/>
      <w:r w:rsidRPr="00390C90">
        <w:rPr>
          <w:rFonts w:ascii="Calibri" w:hAnsi="Calibri" w:cs="Calibri"/>
          <w:sz w:val="22"/>
          <w:szCs w:val="22"/>
        </w:rPr>
        <w:t>(&amp;</w:t>
      </w:r>
      <w:proofErr w:type="spellStart"/>
      <w:r w:rsidRPr="00390C90">
        <w:rPr>
          <w:rFonts w:ascii="Calibri" w:hAnsi="Calibri" w:cs="Calibri"/>
          <w:sz w:val="22"/>
          <w:szCs w:val="22"/>
        </w:rPr>
        <w:t>lt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31AF5F0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static char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currentLocalTime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gramEnd"/>
      <w:r w:rsidRPr="00390C90">
        <w:rPr>
          <w:rFonts w:ascii="Calibri" w:hAnsi="Calibri" w:cs="Calibri"/>
          <w:sz w:val="22"/>
          <w:szCs w:val="22"/>
        </w:rPr>
        <w:t>20];</w:t>
      </w:r>
    </w:p>
    <w:p w14:paraId="2FDE8C6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sprintf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currentLocalTime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"%02d:%02d:%02d", </w:t>
      </w:r>
      <w:proofErr w:type="spellStart"/>
      <w:r w:rsidRPr="00390C90">
        <w:rPr>
          <w:rFonts w:ascii="Calibri" w:hAnsi="Calibri" w:cs="Calibri"/>
          <w:sz w:val="22"/>
          <w:szCs w:val="22"/>
        </w:rPr>
        <w:t>lt.wHour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90C90">
        <w:rPr>
          <w:rFonts w:ascii="Calibri" w:hAnsi="Calibri" w:cs="Calibri"/>
          <w:sz w:val="22"/>
          <w:szCs w:val="22"/>
        </w:rPr>
        <w:t>lt.wMinute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90C90">
        <w:rPr>
          <w:rFonts w:ascii="Calibri" w:hAnsi="Calibri" w:cs="Calibri"/>
          <w:sz w:val="22"/>
          <w:szCs w:val="22"/>
        </w:rPr>
        <w:t>lt.wSecond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07BD2FF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currentLocalTime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7FE6342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D6BAE0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670152E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38D5955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</w:t>
      </w:r>
      <w:proofErr w:type="spellStart"/>
      <w:r w:rsidRPr="00390C90">
        <w:rPr>
          <w:rFonts w:ascii="Calibri" w:hAnsi="Calibri" w:cs="Calibri"/>
          <w:sz w:val="22"/>
          <w:szCs w:val="22"/>
        </w:rPr>
        <w:t>Initialise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global Semaphores</w:t>
      </w:r>
    </w:p>
    <w:p w14:paraId="74CF4AB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//If all Successful - return True, otherwise (if problem arises) return False</w:t>
      </w:r>
    </w:p>
    <w:p w14:paraId="4F72A1C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//This is invoked before all Vessels Threads start running</w:t>
      </w:r>
    </w:p>
    <w:p w14:paraId="7BB531D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</w:t>
      </w:r>
    </w:p>
    <w:p w14:paraId="7145400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08B5EE0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4679B09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mutex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CreateMutex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NULL, FALSE, NULL);</w:t>
      </w:r>
    </w:p>
    <w:p w14:paraId="4578DBE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(mutex == NULL)</w:t>
      </w:r>
    </w:p>
    <w:p w14:paraId="48995CE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3E8EBD6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>:: Error creating mutex\n");</w:t>
      </w:r>
    </w:p>
    <w:p w14:paraId="0505C37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4928369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26C25B6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mutexPipe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CreateMutex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NULL, FALSE, NULL);</w:t>
      </w:r>
    </w:p>
    <w:p w14:paraId="093A3D0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NULL)</w:t>
      </w:r>
    </w:p>
    <w:p w14:paraId="1A4382D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2AFE66E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 Error creating 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</w:t>
      </w:r>
      <w:proofErr w:type="spellEnd"/>
      <w:r w:rsidRPr="00390C90">
        <w:rPr>
          <w:rFonts w:ascii="Calibri" w:hAnsi="Calibri" w:cs="Calibri"/>
          <w:sz w:val="22"/>
          <w:szCs w:val="22"/>
        </w:rPr>
        <w:t>\n");</w:t>
      </w:r>
    </w:p>
    <w:p w14:paraId="7CBDFFE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20105C2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2EAB0B7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mutexConsole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OpenMutex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MUTEX_ALL_ACCESS, FALSE, TEXT("</w:t>
      </w:r>
      <w:proofErr w:type="spellStart"/>
      <w:r w:rsidRPr="00390C90">
        <w:rPr>
          <w:rFonts w:ascii="Calibri" w:hAnsi="Calibri" w:cs="Calibri"/>
          <w:sz w:val="22"/>
          <w:szCs w:val="22"/>
        </w:rPr>
        <w:t>ConsoleMutex</w:t>
      </w:r>
      <w:proofErr w:type="spellEnd"/>
      <w:r w:rsidRPr="00390C90">
        <w:rPr>
          <w:rFonts w:ascii="Calibri" w:hAnsi="Calibri" w:cs="Calibri"/>
          <w:sz w:val="22"/>
          <w:szCs w:val="22"/>
        </w:rPr>
        <w:t>"));</w:t>
      </w:r>
    </w:p>
    <w:p w14:paraId="72E3DE3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mutexConsole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NULL)</w:t>
      </w:r>
    </w:p>
    <w:p w14:paraId="2AD2070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56657AC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 Error creating </w:t>
      </w:r>
      <w:proofErr w:type="spellStart"/>
      <w:r w:rsidRPr="00390C90">
        <w:rPr>
          <w:rFonts w:ascii="Calibri" w:hAnsi="Calibri" w:cs="Calibri"/>
          <w:sz w:val="22"/>
          <w:szCs w:val="22"/>
        </w:rPr>
        <w:t>mutexConsole</w:t>
      </w:r>
      <w:proofErr w:type="spellEnd"/>
      <w:r w:rsidRPr="00390C90">
        <w:rPr>
          <w:rFonts w:ascii="Calibri" w:hAnsi="Calibri" w:cs="Calibri"/>
          <w:sz w:val="22"/>
          <w:szCs w:val="22"/>
        </w:rPr>
        <w:t>\n");</w:t>
      </w:r>
    </w:p>
    <w:p w14:paraId="0E24043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16C2058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2C5BB0B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mutexBarrier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CreateMutex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NULL, FALSE, NULL);</w:t>
      </w:r>
    </w:p>
    <w:p w14:paraId="549722B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NULL)</w:t>
      </w:r>
    </w:p>
    <w:p w14:paraId="451A9B5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28C65DE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 Error creating </w:t>
      </w:r>
      <w:proofErr w:type="spellStart"/>
      <w:r w:rsidRPr="00390C90">
        <w:rPr>
          <w:rFonts w:ascii="Calibri" w:hAnsi="Calibri" w:cs="Calibri"/>
          <w:sz w:val="22"/>
          <w:szCs w:val="22"/>
        </w:rPr>
        <w:t>nutexBarrier</w:t>
      </w:r>
      <w:proofErr w:type="spellEnd"/>
      <w:r w:rsidRPr="00390C90">
        <w:rPr>
          <w:rFonts w:ascii="Calibri" w:hAnsi="Calibri" w:cs="Calibri"/>
          <w:sz w:val="22"/>
          <w:szCs w:val="22"/>
        </w:rPr>
        <w:t>\n");</w:t>
      </w:r>
    </w:p>
    <w:p w14:paraId="5D0D461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61463AF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5E50FD6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semADT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CreateSemaphore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NULL,0,CraneSize, NULL);</w:t>
      </w:r>
    </w:p>
    <w:p w14:paraId="64174DC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semADT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NULL)</w:t>
      </w:r>
    </w:p>
    <w:p w14:paraId="6D0FF64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lastRenderedPageBreak/>
        <w:tab/>
        <w:t>{</w:t>
      </w:r>
    </w:p>
    <w:p w14:paraId="1867EEF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 Error creating </w:t>
      </w:r>
      <w:proofErr w:type="spellStart"/>
      <w:r w:rsidRPr="00390C90">
        <w:rPr>
          <w:rFonts w:ascii="Calibri" w:hAnsi="Calibri" w:cs="Calibri"/>
          <w:sz w:val="22"/>
          <w:szCs w:val="22"/>
        </w:rPr>
        <w:t>semADT</w:t>
      </w:r>
      <w:proofErr w:type="spellEnd"/>
      <w:r w:rsidRPr="00390C90">
        <w:rPr>
          <w:rFonts w:ascii="Calibri" w:hAnsi="Calibri" w:cs="Calibri"/>
          <w:sz w:val="22"/>
          <w:szCs w:val="22"/>
        </w:rPr>
        <w:t>\n");</w:t>
      </w:r>
    </w:p>
    <w:p w14:paraId="6647463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575E30B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538053F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semVessADT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HeapAlloc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GetProcessHeap</w:t>
      </w:r>
      <w:proofErr w:type="spellEnd"/>
      <w:r w:rsidRPr="00390C90">
        <w:rPr>
          <w:rFonts w:ascii="Calibri" w:hAnsi="Calibri" w:cs="Calibri"/>
          <w:sz w:val="22"/>
          <w:szCs w:val="22"/>
        </w:rPr>
        <w:t>(), HEAP_ZERO_MEMORY, (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* </w:t>
      </w:r>
      <w:proofErr w:type="spellStart"/>
      <w:r w:rsidRPr="00390C90">
        <w:rPr>
          <w:rFonts w:ascii="Calibri" w:hAnsi="Calibri" w:cs="Calibri"/>
          <w:sz w:val="22"/>
          <w:szCs w:val="22"/>
        </w:rPr>
        <w:t>sizeof</w:t>
      </w:r>
      <w:proofErr w:type="spellEnd"/>
      <w:r w:rsidRPr="00390C90">
        <w:rPr>
          <w:rFonts w:ascii="Calibri" w:hAnsi="Calibri" w:cs="Calibri"/>
          <w:sz w:val="22"/>
          <w:szCs w:val="22"/>
        </w:rPr>
        <w:t>(HANDLE)));</w:t>
      </w:r>
    </w:p>
    <w:p w14:paraId="7D22295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semVessADT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NULL)</w:t>
      </w:r>
    </w:p>
    <w:p w14:paraId="2299873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76E505E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 Error creating </w:t>
      </w:r>
      <w:proofErr w:type="spellStart"/>
      <w:r w:rsidRPr="00390C90">
        <w:rPr>
          <w:rFonts w:ascii="Calibri" w:hAnsi="Calibri" w:cs="Calibri"/>
          <w:sz w:val="22"/>
          <w:szCs w:val="22"/>
        </w:rPr>
        <w:t>semADT</w:t>
      </w:r>
      <w:proofErr w:type="spellEnd"/>
      <w:r w:rsidRPr="00390C90">
        <w:rPr>
          <w:rFonts w:ascii="Calibri" w:hAnsi="Calibri" w:cs="Calibri"/>
          <w:sz w:val="22"/>
          <w:szCs w:val="22"/>
        </w:rPr>
        <w:t>\n");</w:t>
      </w:r>
    </w:p>
    <w:p w14:paraId="4B2015E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28F443F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3DE00B6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Vessels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HeapAlloc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GetProcessHeap</w:t>
      </w:r>
      <w:proofErr w:type="spellEnd"/>
      <w:r w:rsidRPr="00390C90">
        <w:rPr>
          <w:rFonts w:ascii="Calibri" w:hAnsi="Calibri" w:cs="Calibri"/>
          <w:sz w:val="22"/>
          <w:szCs w:val="22"/>
        </w:rPr>
        <w:t>(), HEAP_ZERO_MEMORY, (</w:t>
      </w:r>
      <w:proofErr w:type="spellStart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>*</w:t>
      </w:r>
      <w:proofErr w:type="spellStart"/>
      <w:r w:rsidRPr="00390C90">
        <w:rPr>
          <w:rFonts w:ascii="Calibri" w:hAnsi="Calibri" w:cs="Calibri"/>
          <w:sz w:val="22"/>
          <w:szCs w:val="22"/>
        </w:rPr>
        <w:t>sizeof</w:t>
      </w:r>
      <w:proofErr w:type="spellEnd"/>
      <w:r w:rsidRPr="00390C90">
        <w:rPr>
          <w:rFonts w:ascii="Calibri" w:hAnsi="Calibri" w:cs="Calibri"/>
          <w:sz w:val="22"/>
          <w:szCs w:val="22"/>
        </w:rPr>
        <w:t>(HANDLE)));</w:t>
      </w:r>
    </w:p>
    <w:p w14:paraId="57237DB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(Vessels == NULL)</w:t>
      </w:r>
    </w:p>
    <w:p w14:paraId="079A878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4E4E532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>:: Error allocating Vessels\n");</w:t>
      </w:r>
    </w:p>
    <w:p w14:paraId="2DD81A5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56765C8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15C8B5B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Barrier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HeapAlloc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GetProcessHeap</w:t>
      </w:r>
      <w:proofErr w:type="spellEnd"/>
      <w:r w:rsidRPr="00390C90">
        <w:rPr>
          <w:rFonts w:ascii="Calibri" w:hAnsi="Calibri" w:cs="Calibri"/>
          <w:sz w:val="22"/>
          <w:szCs w:val="22"/>
        </w:rPr>
        <w:t>(), HEAP_ZERO_MEMORY, (</w:t>
      </w:r>
      <w:proofErr w:type="spellStart"/>
      <w:r w:rsidRPr="00390C90">
        <w:rPr>
          <w:rFonts w:ascii="Calibri" w:hAnsi="Calibri" w:cs="Calibri"/>
          <w:sz w:val="22"/>
          <w:szCs w:val="22"/>
        </w:rPr>
        <w:t>BarrierSize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* </w:t>
      </w:r>
      <w:proofErr w:type="spellStart"/>
      <w:r w:rsidRPr="00390C90">
        <w:rPr>
          <w:rFonts w:ascii="Calibri" w:hAnsi="Calibri" w:cs="Calibri"/>
          <w:sz w:val="22"/>
          <w:szCs w:val="22"/>
        </w:rPr>
        <w:t>sizeof</w:t>
      </w:r>
      <w:proofErr w:type="spellEnd"/>
      <w:r w:rsidRPr="00390C90">
        <w:rPr>
          <w:rFonts w:ascii="Calibri" w:hAnsi="Calibri" w:cs="Calibri"/>
          <w:sz w:val="22"/>
          <w:szCs w:val="22"/>
        </w:rPr>
        <w:t>(HANDLE)));</w:t>
      </w:r>
    </w:p>
    <w:p w14:paraId="4FEFB49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(Barrier == NULL)</w:t>
      </w:r>
    </w:p>
    <w:p w14:paraId="39F0353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4F372EF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>:: Error allocating Barrier\n");</w:t>
      </w:r>
    </w:p>
    <w:p w14:paraId="1311905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23DB7F4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36AE6B3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Cranes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HeapAlloc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GetProcessHeap</w:t>
      </w:r>
      <w:proofErr w:type="spellEnd"/>
      <w:r w:rsidRPr="00390C90">
        <w:rPr>
          <w:rFonts w:ascii="Calibri" w:hAnsi="Calibri" w:cs="Calibri"/>
          <w:sz w:val="22"/>
          <w:szCs w:val="22"/>
        </w:rPr>
        <w:t>(), HEAP_ZERO_MEMORY, (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* </w:t>
      </w:r>
      <w:proofErr w:type="spellStart"/>
      <w:r w:rsidRPr="00390C90">
        <w:rPr>
          <w:rFonts w:ascii="Calibri" w:hAnsi="Calibri" w:cs="Calibri"/>
          <w:sz w:val="22"/>
          <w:szCs w:val="22"/>
        </w:rPr>
        <w:t>sizeof</w:t>
      </w:r>
      <w:proofErr w:type="spellEnd"/>
      <w:r w:rsidRPr="00390C90">
        <w:rPr>
          <w:rFonts w:ascii="Calibri" w:hAnsi="Calibri" w:cs="Calibri"/>
          <w:sz w:val="22"/>
          <w:szCs w:val="22"/>
        </w:rPr>
        <w:t>(HANDLE)));</w:t>
      </w:r>
    </w:p>
    <w:p w14:paraId="5C53B4B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(Cranes == NULL)</w:t>
      </w:r>
    </w:p>
    <w:p w14:paraId="12495A0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230F8E3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>:: Error allocating Cranes\n");</w:t>
      </w:r>
    </w:p>
    <w:p w14:paraId="26CECAD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66494AB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24C329F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CranesID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malloc(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* </w:t>
      </w:r>
      <w:proofErr w:type="spellStart"/>
      <w:r w:rsidRPr="00390C90">
        <w:rPr>
          <w:rFonts w:ascii="Calibri" w:hAnsi="Calibri" w:cs="Calibri"/>
          <w:sz w:val="22"/>
          <w:szCs w:val="22"/>
        </w:rPr>
        <w:t>sizeof</w:t>
      </w:r>
      <w:proofErr w:type="spellEnd"/>
      <w:r w:rsidRPr="00390C90">
        <w:rPr>
          <w:rFonts w:ascii="Calibri" w:hAnsi="Calibri" w:cs="Calibri"/>
          <w:sz w:val="22"/>
          <w:szCs w:val="22"/>
        </w:rPr>
        <w:t>(int));</w:t>
      </w:r>
    </w:p>
    <w:p w14:paraId="6E2CBA8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CranesID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NULL)</w:t>
      </w:r>
    </w:p>
    <w:p w14:paraId="44FC747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240C74F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 Error allocating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CranesID</w:t>
      </w:r>
      <w:proofErr w:type="spellEnd"/>
      <w:r w:rsidRPr="00390C90">
        <w:rPr>
          <w:rFonts w:ascii="Calibri" w:hAnsi="Calibri" w:cs="Calibri"/>
          <w:sz w:val="22"/>
          <w:szCs w:val="22"/>
        </w:rPr>
        <w:t>\n");</w:t>
      </w:r>
    </w:p>
    <w:p w14:paraId="0CEFCDA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66B1095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30BFEC4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CranesRand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malloc(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* </w:t>
      </w:r>
      <w:proofErr w:type="spellStart"/>
      <w:r w:rsidRPr="00390C90">
        <w:rPr>
          <w:rFonts w:ascii="Calibri" w:hAnsi="Calibri" w:cs="Calibri"/>
          <w:sz w:val="22"/>
          <w:szCs w:val="22"/>
        </w:rPr>
        <w:t>sizeof</w:t>
      </w:r>
      <w:proofErr w:type="spellEnd"/>
      <w:r w:rsidRPr="00390C90">
        <w:rPr>
          <w:rFonts w:ascii="Calibri" w:hAnsi="Calibri" w:cs="Calibri"/>
          <w:sz w:val="22"/>
          <w:szCs w:val="22"/>
        </w:rPr>
        <w:t>(unsigned int));</w:t>
      </w:r>
    </w:p>
    <w:p w14:paraId="4DD836E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CranesRand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NULL)</w:t>
      </w:r>
    </w:p>
    <w:p w14:paraId="7AC0522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3F1D830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 Error allocating </w:t>
      </w:r>
      <w:proofErr w:type="spellStart"/>
      <w:r w:rsidRPr="00390C90">
        <w:rPr>
          <w:rFonts w:ascii="Calibri" w:hAnsi="Calibri" w:cs="Calibri"/>
          <w:sz w:val="22"/>
          <w:szCs w:val="22"/>
        </w:rPr>
        <w:t>CranesRand</w:t>
      </w:r>
      <w:proofErr w:type="spellEnd"/>
      <w:r w:rsidRPr="00390C90">
        <w:rPr>
          <w:rFonts w:ascii="Calibri" w:hAnsi="Calibri" w:cs="Calibri"/>
          <w:sz w:val="22"/>
          <w:szCs w:val="22"/>
        </w:rPr>
        <w:t>\n");</w:t>
      </w:r>
    </w:p>
    <w:p w14:paraId="6A37A48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73B0208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46DD493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malloc(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* </w:t>
      </w:r>
      <w:proofErr w:type="spellStart"/>
      <w:r w:rsidRPr="00390C90">
        <w:rPr>
          <w:rFonts w:ascii="Calibri" w:hAnsi="Calibri" w:cs="Calibri"/>
          <w:sz w:val="22"/>
          <w:szCs w:val="22"/>
        </w:rPr>
        <w:t>sizeof</w:t>
      </w:r>
      <w:proofErr w:type="spellEnd"/>
      <w:r w:rsidRPr="00390C90">
        <w:rPr>
          <w:rFonts w:ascii="Calibri" w:hAnsi="Calibri" w:cs="Calibri"/>
          <w:sz w:val="22"/>
          <w:szCs w:val="22"/>
        </w:rPr>
        <w:t>(int));</w:t>
      </w:r>
    </w:p>
    <w:p w14:paraId="324F93C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NULL)</w:t>
      </w:r>
    </w:p>
    <w:p w14:paraId="31E54BB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44960F6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 Error allocating </w:t>
      </w:r>
      <w:proofErr w:type="spellStart"/>
      <w:r w:rsidRPr="00390C90">
        <w:rPr>
          <w:rFonts w:ascii="Calibri" w:hAnsi="Calibri" w:cs="Calibri"/>
          <w:sz w:val="22"/>
          <w:szCs w:val="22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</w:rPr>
        <w:t>\n");</w:t>
      </w:r>
    </w:p>
    <w:p w14:paraId="4BD8F80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5DAFB45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38A6C70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CranesArr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390C90">
        <w:rPr>
          <w:rFonts w:ascii="Calibri" w:hAnsi="Calibri" w:cs="Calibri"/>
          <w:sz w:val="22"/>
          <w:szCs w:val="22"/>
        </w:rPr>
        <w:t>malloc(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* </w:t>
      </w:r>
      <w:proofErr w:type="spellStart"/>
      <w:r w:rsidRPr="00390C90">
        <w:rPr>
          <w:rFonts w:ascii="Calibri" w:hAnsi="Calibri" w:cs="Calibri"/>
          <w:sz w:val="22"/>
          <w:szCs w:val="22"/>
        </w:rPr>
        <w:t>sizeof</w:t>
      </w:r>
      <w:proofErr w:type="spellEnd"/>
      <w:r w:rsidRPr="00390C90">
        <w:rPr>
          <w:rFonts w:ascii="Calibri" w:hAnsi="Calibri" w:cs="Calibri"/>
          <w:sz w:val="22"/>
          <w:szCs w:val="22"/>
        </w:rPr>
        <w:t>(int));</w:t>
      </w:r>
    </w:p>
    <w:p w14:paraId="712EF5D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if (</w:t>
      </w:r>
      <w:proofErr w:type="spellStart"/>
      <w:r w:rsidRPr="00390C90">
        <w:rPr>
          <w:rFonts w:ascii="Calibri" w:hAnsi="Calibri" w:cs="Calibri"/>
          <w:sz w:val="22"/>
          <w:szCs w:val="22"/>
        </w:rPr>
        <w:t>CranesArr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== NULL)</w:t>
      </w:r>
    </w:p>
    <w:p w14:paraId="319A3B2F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04DD3A2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fprintf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stderr, "</w:t>
      </w:r>
      <w:proofErr w:type="spellStart"/>
      <w:r w:rsidRPr="00390C90">
        <w:rPr>
          <w:rFonts w:ascii="Calibri" w:hAnsi="Calibri" w:cs="Calibri"/>
          <w:sz w:val="22"/>
          <w:szCs w:val="22"/>
        </w:rPr>
        <w:t>initGlobalData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:: Error allocating </w:t>
      </w:r>
      <w:proofErr w:type="spellStart"/>
      <w:r w:rsidRPr="00390C90">
        <w:rPr>
          <w:rFonts w:ascii="Calibri" w:hAnsi="Calibri" w:cs="Calibri"/>
          <w:sz w:val="22"/>
          <w:szCs w:val="22"/>
        </w:rPr>
        <w:t>CranesArr</w:t>
      </w:r>
      <w:proofErr w:type="spellEnd"/>
      <w:r w:rsidRPr="00390C90">
        <w:rPr>
          <w:rFonts w:ascii="Calibri" w:hAnsi="Calibri" w:cs="Calibri"/>
          <w:sz w:val="22"/>
          <w:szCs w:val="22"/>
        </w:rPr>
        <w:t>\n");</w:t>
      </w:r>
    </w:p>
    <w:p w14:paraId="360C362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0D86E73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0B60E96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lastRenderedPageBreak/>
        <w:tab/>
        <w:t>for (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0;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390C90">
        <w:rPr>
          <w:rFonts w:ascii="Calibri" w:hAnsi="Calibri" w:cs="Calibri"/>
          <w:sz w:val="22"/>
          <w:szCs w:val="22"/>
        </w:rPr>
        <w:t>BarrierSize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++)</w:t>
      </w:r>
    </w:p>
    <w:p w14:paraId="1FE78FC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118494D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Barrier[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]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CreateSemaphore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 xml:space="preserve">NULL, 0,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>, NULL);</w:t>
      </w:r>
    </w:p>
    <w:p w14:paraId="264E24F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if (Barrier[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] == NULL)</w:t>
      </w:r>
    </w:p>
    <w:p w14:paraId="1EECE80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018F302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False;</w:t>
      </w:r>
      <w:proofErr w:type="gramEnd"/>
    </w:p>
    <w:p w14:paraId="6D367A6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5E0239B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166C78A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for (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0;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++)</w:t>
      </w:r>
    </w:p>
    <w:p w14:paraId="5A5D2C0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436E08F1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CranesID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] = i+</w:t>
      </w:r>
      <w:proofErr w:type="gramStart"/>
      <w:r w:rsidRPr="00390C90">
        <w:rPr>
          <w:rFonts w:ascii="Calibri" w:hAnsi="Calibri" w:cs="Calibri"/>
          <w:sz w:val="22"/>
          <w:szCs w:val="22"/>
        </w:rPr>
        <w:t>1;</w:t>
      </w:r>
      <w:proofErr w:type="gramEnd"/>
    </w:p>
    <w:p w14:paraId="6F59D29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CranesArr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] = </w:t>
      </w:r>
      <w:proofErr w:type="gramStart"/>
      <w:r w:rsidRPr="00390C90">
        <w:rPr>
          <w:rFonts w:ascii="Calibri" w:hAnsi="Calibri" w:cs="Calibri"/>
          <w:sz w:val="22"/>
          <w:szCs w:val="22"/>
        </w:rPr>
        <w:t>-1;</w:t>
      </w:r>
      <w:proofErr w:type="gramEnd"/>
    </w:p>
    <w:p w14:paraId="63F0471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CranesRand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] = </w:t>
      </w:r>
      <w:proofErr w:type="gramStart"/>
      <w:r w:rsidRPr="00390C90">
        <w:rPr>
          <w:rFonts w:ascii="Calibri" w:hAnsi="Calibri" w:cs="Calibri"/>
          <w:sz w:val="22"/>
          <w:szCs w:val="22"/>
        </w:rPr>
        <w:t>0;</w:t>
      </w:r>
      <w:proofErr w:type="gramEnd"/>
    </w:p>
    <w:p w14:paraId="13E50B2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  <w:t>Cranes[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]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CreateThread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NULL, 0, Crane, &amp;</w:t>
      </w:r>
      <w:proofErr w:type="spellStart"/>
      <w:r w:rsidRPr="00390C90">
        <w:rPr>
          <w:rFonts w:ascii="Calibri" w:hAnsi="Calibri" w:cs="Calibri"/>
          <w:sz w:val="22"/>
          <w:szCs w:val="22"/>
        </w:rPr>
        <w:t>CranesID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], 0, &amp;</w:t>
      </w:r>
      <w:proofErr w:type="spellStart"/>
      <w:r w:rsidRPr="00390C90">
        <w:rPr>
          <w:rFonts w:ascii="Calibri" w:hAnsi="Calibri" w:cs="Calibri"/>
          <w:sz w:val="22"/>
          <w:szCs w:val="22"/>
        </w:rPr>
        <w:t>ThreadID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54EA05C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semVessADT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] =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CreateSemaphore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NULL, 0, 1, NULL);</w:t>
      </w:r>
    </w:p>
    <w:p w14:paraId="30EB792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5492D3C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1FD395F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return </w:t>
      </w:r>
      <w:proofErr w:type="gramStart"/>
      <w:r w:rsidRPr="00390C90">
        <w:rPr>
          <w:rFonts w:ascii="Calibri" w:hAnsi="Calibri" w:cs="Calibri"/>
          <w:sz w:val="22"/>
          <w:szCs w:val="22"/>
        </w:rPr>
        <w:t>True;</w:t>
      </w:r>
      <w:proofErr w:type="gramEnd"/>
    </w:p>
    <w:p w14:paraId="132D1DAB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44D7E30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292DE02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5FFC489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//Close all global semaphore handlers and free dynamic allocations - after all Vessels Threads finish.</w:t>
      </w:r>
    </w:p>
    <w:p w14:paraId="6C7A040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cleanupGlobalData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)</w:t>
      </w:r>
    </w:p>
    <w:p w14:paraId="1FF9505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{</w:t>
      </w:r>
    </w:p>
    <w:p w14:paraId="3A8C04A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int </w:t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;</w:t>
      </w:r>
      <w:proofErr w:type="gramEnd"/>
    </w:p>
    <w:p w14:paraId="289C505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mutexPipe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0FC2FE3D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semADT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46A01B7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</w:rPr>
        <w:t>(mutex</w:t>
      </w:r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074A6BA4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mutexBarrier</w:t>
      </w:r>
      <w:proofErr w:type="spellEnd"/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4D102A06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</w:p>
    <w:p w14:paraId="002911E8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 xml:space="preserve">for (int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0;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390C90">
        <w:rPr>
          <w:rFonts w:ascii="Calibri" w:hAnsi="Calibri" w:cs="Calibri"/>
          <w:sz w:val="22"/>
          <w:szCs w:val="22"/>
        </w:rPr>
        <w:t>VesselSize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++)</w:t>
      </w:r>
    </w:p>
    <w:p w14:paraId="42A0B01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298F84A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Vessels[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]);</w:t>
      </w:r>
    </w:p>
    <w:p w14:paraId="01DFA713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7C19392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for (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0;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390C90">
        <w:rPr>
          <w:rFonts w:ascii="Calibri" w:hAnsi="Calibri" w:cs="Calibri"/>
          <w:sz w:val="22"/>
          <w:szCs w:val="22"/>
        </w:rPr>
        <w:t>BarrierSize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++)</w:t>
      </w:r>
    </w:p>
    <w:p w14:paraId="6EB352C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707CA97C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Barrier[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]);</w:t>
      </w:r>
    </w:p>
    <w:p w14:paraId="797EF59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16A10305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for (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= 0;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 &lt; </w:t>
      </w:r>
      <w:proofErr w:type="spellStart"/>
      <w:r w:rsidRPr="00390C90">
        <w:rPr>
          <w:rFonts w:ascii="Calibri" w:hAnsi="Calibri" w:cs="Calibri"/>
          <w:sz w:val="22"/>
          <w:szCs w:val="22"/>
        </w:rPr>
        <w:t>CraneSize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; 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++)</w:t>
      </w:r>
    </w:p>
    <w:p w14:paraId="39FD83D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{</w:t>
      </w:r>
    </w:p>
    <w:p w14:paraId="4DB7FC0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gramEnd"/>
      <w:r w:rsidRPr="00390C90">
        <w:rPr>
          <w:rFonts w:ascii="Calibri" w:hAnsi="Calibri" w:cs="Calibri"/>
          <w:sz w:val="22"/>
          <w:szCs w:val="22"/>
        </w:rPr>
        <w:t>Cranes[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]);</w:t>
      </w:r>
    </w:p>
    <w:p w14:paraId="264CEE2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r w:rsidRPr="00390C90">
        <w:rPr>
          <w:rFonts w:ascii="Calibri" w:hAnsi="Calibri" w:cs="Calibri"/>
          <w:sz w:val="22"/>
          <w:szCs w:val="22"/>
        </w:rPr>
        <w:t>CloseHandle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r w:rsidRPr="00390C90">
        <w:rPr>
          <w:rFonts w:ascii="Calibri" w:hAnsi="Calibri" w:cs="Calibri"/>
          <w:sz w:val="22"/>
          <w:szCs w:val="22"/>
        </w:rPr>
        <w:t>semVessADT</w:t>
      </w:r>
      <w:proofErr w:type="spellEnd"/>
      <w:r w:rsidRPr="00390C90">
        <w:rPr>
          <w:rFonts w:ascii="Calibri" w:hAnsi="Calibri" w:cs="Calibri"/>
          <w:sz w:val="22"/>
          <w:szCs w:val="22"/>
        </w:rPr>
        <w:t>[</w:t>
      </w:r>
      <w:proofErr w:type="spellStart"/>
      <w:r w:rsidRPr="00390C90">
        <w:rPr>
          <w:rFonts w:ascii="Calibri" w:hAnsi="Calibri" w:cs="Calibri"/>
          <w:sz w:val="22"/>
          <w:szCs w:val="22"/>
        </w:rPr>
        <w:t>i</w:t>
      </w:r>
      <w:proofErr w:type="spellEnd"/>
      <w:r w:rsidRPr="00390C90">
        <w:rPr>
          <w:rFonts w:ascii="Calibri" w:hAnsi="Calibri" w:cs="Calibri"/>
          <w:sz w:val="22"/>
          <w:szCs w:val="22"/>
        </w:rPr>
        <w:t>]</w:t>
      </w:r>
      <w:proofErr w:type="gramStart"/>
      <w:r w:rsidRPr="00390C90">
        <w:rPr>
          <w:rFonts w:ascii="Calibri" w:hAnsi="Calibri" w:cs="Calibri"/>
          <w:sz w:val="22"/>
          <w:szCs w:val="22"/>
        </w:rPr>
        <w:t>);</w:t>
      </w:r>
      <w:proofErr w:type="gramEnd"/>
    </w:p>
    <w:p w14:paraId="705995A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r w:rsidRPr="00390C90">
        <w:rPr>
          <w:rFonts w:ascii="Calibri" w:hAnsi="Calibri" w:cs="Calibri"/>
          <w:sz w:val="22"/>
          <w:szCs w:val="22"/>
        </w:rPr>
        <w:tab/>
      </w:r>
    </w:p>
    <w:p w14:paraId="37CE0932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  <w:t>}</w:t>
      </w:r>
    </w:p>
    <w:p w14:paraId="7643968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19F3CC2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</w:rPr>
        <w:t>free(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CranesID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38EBFD1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</w:rPr>
        <w:t>free(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CranesArr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5058232E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</w:rPr>
        <w:t>free(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VesselsID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604A89C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gramStart"/>
      <w:r w:rsidRPr="00390C90">
        <w:rPr>
          <w:rFonts w:ascii="Calibri" w:hAnsi="Calibri" w:cs="Calibri"/>
          <w:sz w:val="22"/>
          <w:szCs w:val="22"/>
        </w:rPr>
        <w:t>free(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CranesRand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269490FA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HeapFree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GetProcessHeap</w:t>
      </w:r>
      <w:proofErr w:type="spellEnd"/>
      <w:r w:rsidRPr="00390C90">
        <w:rPr>
          <w:rFonts w:ascii="Calibri" w:hAnsi="Calibri" w:cs="Calibri"/>
          <w:sz w:val="22"/>
          <w:szCs w:val="22"/>
        </w:rPr>
        <w:t>(), HEAP_NO_SERIALIZE, Barrier);</w:t>
      </w:r>
    </w:p>
    <w:p w14:paraId="2C8AA01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HeapFree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GetProcessHeap</w:t>
      </w:r>
      <w:proofErr w:type="spellEnd"/>
      <w:r w:rsidRPr="00390C90">
        <w:rPr>
          <w:rFonts w:ascii="Calibri" w:hAnsi="Calibri" w:cs="Calibri"/>
          <w:sz w:val="22"/>
          <w:szCs w:val="22"/>
        </w:rPr>
        <w:t>(), HEAP_NO_SERIALIZE, Vessels);</w:t>
      </w:r>
    </w:p>
    <w:p w14:paraId="5D2B4619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HeapFree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GetProcessHeap</w:t>
      </w:r>
      <w:proofErr w:type="spellEnd"/>
      <w:r w:rsidRPr="00390C90">
        <w:rPr>
          <w:rFonts w:ascii="Calibri" w:hAnsi="Calibri" w:cs="Calibri"/>
          <w:sz w:val="22"/>
          <w:szCs w:val="22"/>
        </w:rPr>
        <w:t>(), HEAP_NO_SERIALIZE, Cranes);</w:t>
      </w:r>
    </w:p>
    <w:p w14:paraId="602D2770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lastRenderedPageBreak/>
        <w:tab/>
      </w:r>
      <w:proofErr w:type="spellStart"/>
      <w:proofErr w:type="gramStart"/>
      <w:r w:rsidRPr="00390C90">
        <w:rPr>
          <w:rFonts w:ascii="Calibri" w:hAnsi="Calibri" w:cs="Calibri"/>
          <w:sz w:val="22"/>
          <w:szCs w:val="22"/>
        </w:rPr>
        <w:t>HeapFree</w:t>
      </w:r>
      <w:proofErr w:type="spellEnd"/>
      <w:r w:rsidRPr="00390C9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390C90">
        <w:rPr>
          <w:rFonts w:ascii="Calibri" w:hAnsi="Calibri" w:cs="Calibri"/>
          <w:sz w:val="22"/>
          <w:szCs w:val="22"/>
        </w:rPr>
        <w:t>GetProcessHeap</w:t>
      </w:r>
      <w:proofErr w:type="spellEnd"/>
      <w:r w:rsidRPr="00390C90">
        <w:rPr>
          <w:rFonts w:ascii="Calibri" w:hAnsi="Calibri" w:cs="Calibri"/>
          <w:sz w:val="22"/>
          <w:szCs w:val="22"/>
        </w:rPr>
        <w:t xml:space="preserve">(), HEAP_NO_SERIALIZE, </w:t>
      </w:r>
      <w:proofErr w:type="spellStart"/>
      <w:r w:rsidRPr="00390C90">
        <w:rPr>
          <w:rFonts w:ascii="Calibri" w:hAnsi="Calibri" w:cs="Calibri"/>
          <w:sz w:val="22"/>
          <w:szCs w:val="22"/>
        </w:rPr>
        <w:t>semVessADT</w:t>
      </w:r>
      <w:proofErr w:type="spellEnd"/>
      <w:r w:rsidRPr="00390C90">
        <w:rPr>
          <w:rFonts w:ascii="Calibri" w:hAnsi="Calibri" w:cs="Calibri"/>
          <w:sz w:val="22"/>
          <w:szCs w:val="22"/>
        </w:rPr>
        <w:t>);</w:t>
      </w:r>
    </w:p>
    <w:p w14:paraId="3F4EE547" w14:textId="77777777" w:rsidR="00390C90" w:rsidRPr="00390C90" w:rsidRDefault="00390C90" w:rsidP="00390C90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ab/>
      </w:r>
    </w:p>
    <w:p w14:paraId="49CA6681" w14:textId="138EBEBA" w:rsidR="00D809C5" w:rsidRPr="00F46678" w:rsidRDefault="00390C90" w:rsidP="00F46678">
      <w:pPr>
        <w:rPr>
          <w:rFonts w:ascii="Calibri" w:hAnsi="Calibri" w:cs="Calibri"/>
          <w:sz w:val="22"/>
          <w:szCs w:val="22"/>
        </w:rPr>
      </w:pPr>
      <w:r w:rsidRPr="00390C90">
        <w:rPr>
          <w:rFonts w:ascii="Calibri" w:hAnsi="Calibri" w:cs="Calibri"/>
          <w:sz w:val="22"/>
          <w:szCs w:val="22"/>
        </w:rPr>
        <w:t>}</w:t>
      </w:r>
    </w:p>
    <w:p w14:paraId="17F0C573" w14:textId="3CB85C15" w:rsidR="00D809C5" w:rsidRPr="00390C90" w:rsidRDefault="00D809C5" w:rsidP="00390C90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</w:rPr>
      </w:pPr>
      <w:r w:rsidRPr="00390C90">
        <w:rPr>
          <w:rFonts w:ascii="Calibri" w:eastAsiaTheme="majorEastAsia" w:hAnsi="Calibri" w:cs="Calibri"/>
          <w:i/>
          <w:color w:val="00C1C7" w:themeColor="accent2"/>
          <w:sz w:val="42"/>
          <w:szCs w:val="26"/>
        </w:rPr>
        <w:t xml:space="preserve">Running examples </w:t>
      </w:r>
    </w:p>
    <w:p w14:paraId="32CAE3BD" w14:textId="2C8F90EB" w:rsidR="00D809C5" w:rsidRPr="00390C90" w:rsidRDefault="00D809C5" w:rsidP="00390C90">
      <w:pPr>
        <w:rPr>
          <w:rFonts w:ascii="Calibri" w:hAnsi="Calibri" w:cs="Calibri"/>
        </w:rPr>
      </w:pPr>
    </w:p>
    <w:p w14:paraId="185781C9" w14:textId="701AB94F" w:rsidR="00D809C5" w:rsidRPr="00390C90" w:rsidRDefault="00D809C5" w:rsidP="00390C90">
      <w:pPr>
        <w:rPr>
          <w:rFonts w:ascii="Calibri" w:hAnsi="Calibri" w:cs="Calibri"/>
        </w:rPr>
      </w:pPr>
    </w:p>
    <w:p w14:paraId="298ACB84" w14:textId="4CAE4D9C" w:rsidR="00D809C5" w:rsidRPr="00390C90" w:rsidRDefault="00D809C5" w:rsidP="00390C90">
      <w:pPr>
        <w:rPr>
          <w:rFonts w:ascii="Calibri" w:hAnsi="Calibri" w:cs="Calibri"/>
        </w:rPr>
      </w:pPr>
    </w:p>
    <w:p w14:paraId="55E43E86" w14:textId="36D160B2" w:rsidR="00D809C5" w:rsidRPr="00390C90" w:rsidRDefault="000F0102" w:rsidP="00390C90">
      <w:pPr>
        <w:rPr>
          <w:rFonts w:ascii="Calibri" w:hAnsi="Calibri" w:cs="Calibri"/>
        </w:rPr>
      </w:pPr>
      <w:r w:rsidRPr="00390C90">
        <w:rPr>
          <w:rFonts w:ascii="Calibri" w:eastAsiaTheme="majorEastAsia" w:hAnsi="Calibri" w:cs="Calibri"/>
          <w:i/>
          <w:color w:val="00C1C7" w:themeColor="accent2"/>
          <w:sz w:val="42"/>
          <w:szCs w:val="26"/>
        </w:rPr>
        <w:t xml:space="preserve">4 </w:t>
      </w:r>
      <w:r w:rsidR="00B95C32" w:rsidRPr="00390C90">
        <w:rPr>
          <w:rFonts w:ascii="Calibri" w:eastAsiaTheme="majorEastAsia" w:hAnsi="Calibri" w:cs="Calibri"/>
          <w:i/>
          <w:color w:val="00C1C7" w:themeColor="accent2"/>
          <w:sz w:val="42"/>
          <w:szCs w:val="26"/>
        </w:rPr>
        <w:t>v</w:t>
      </w:r>
      <w:r w:rsidR="00B95C32" w:rsidRPr="00390C90">
        <w:rPr>
          <w:rFonts w:ascii="Calibri" w:eastAsiaTheme="majorEastAsia" w:hAnsi="Calibri" w:cs="Calibri"/>
          <w:i/>
          <w:color w:val="00C1C7" w:themeColor="accent2"/>
          <w:sz w:val="42"/>
          <w:szCs w:val="26"/>
          <w:lang w:bidi="he-IL"/>
        </w:rPr>
        <w:t>es</w:t>
      </w:r>
      <w:r w:rsidR="00B95C32" w:rsidRPr="00390C90">
        <w:rPr>
          <w:rFonts w:ascii="Calibri" w:eastAsiaTheme="majorEastAsia" w:hAnsi="Calibri" w:cs="Calibri"/>
          <w:i/>
          <w:color w:val="00C1C7" w:themeColor="accent2"/>
          <w:sz w:val="42"/>
          <w:szCs w:val="26"/>
        </w:rPr>
        <w:t>sels</w:t>
      </w:r>
    </w:p>
    <w:p w14:paraId="103483A9" w14:textId="49ABA2F7" w:rsidR="00D809C5" w:rsidRPr="00390C90" w:rsidRDefault="00D809C5" w:rsidP="00390C90">
      <w:pPr>
        <w:rPr>
          <w:rFonts w:ascii="Calibri" w:hAnsi="Calibri" w:cs="Calibri"/>
        </w:rPr>
      </w:pPr>
    </w:p>
    <w:p w14:paraId="5897BCE3" w14:textId="3E2F5E5F" w:rsidR="00D809C5" w:rsidRPr="00390C90" w:rsidRDefault="003B7E06" w:rsidP="00390C9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A442FFD" wp14:editId="2BEEA7D4">
            <wp:extent cx="4304714" cy="2422314"/>
            <wp:effectExtent l="0" t="0" r="635" b="0"/>
            <wp:docPr id="10" name="Video 10" descr="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deo 10" descr="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443175035?app_id=122963&quot; width=&quot;426&quot; height=&quot;240&quot; frameborder=&quot;0&quot; allow=&quot;autoplay; fullscreen&quot; allowfullscreen=&quot;&quot; title=&quot;4&quot;&gt;&lt;/iframe&gt;" h="240" w="4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801" cy="24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D6BE" w14:textId="280E1FDA" w:rsidR="00D809C5" w:rsidRPr="00390C90" w:rsidRDefault="00D809C5" w:rsidP="00390C90">
      <w:pPr>
        <w:rPr>
          <w:rFonts w:ascii="Calibri" w:hAnsi="Calibri" w:cs="Calibri"/>
        </w:rPr>
      </w:pPr>
    </w:p>
    <w:p w14:paraId="3595C581" w14:textId="587422BB" w:rsidR="000F0102" w:rsidRDefault="003B7E06" w:rsidP="00390C90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  <w:rtl/>
          <w:lang w:bidi="he-IL"/>
        </w:rPr>
      </w:pPr>
      <w:r w:rsidRPr="003B7E06">
        <w:rPr>
          <w:rFonts w:ascii="Calibri" w:eastAsiaTheme="majorEastAsia" w:hAnsi="Calibri" w:cs="Calibri" w:hint="cs"/>
          <w:i/>
          <w:color w:val="00C1C7" w:themeColor="accent2"/>
          <w:sz w:val="40"/>
          <w:szCs w:val="40"/>
          <w:rtl/>
          <w:lang w:bidi="he-IL"/>
        </w:rPr>
        <w:t>8</w:t>
      </w:r>
      <w:r w:rsidR="000F0102" w:rsidRPr="00390C90">
        <w:rPr>
          <w:rFonts w:ascii="Calibri" w:eastAsiaTheme="majorEastAsia" w:hAnsi="Calibri" w:cs="Calibri"/>
          <w:i/>
          <w:color w:val="00C1C7" w:themeColor="accent2"/>
          <w:sz w:val="42"/>
          <w:szCs w:val="26"/>
          <w:lang w:bidi="he-IL"/>
        </w:rPr>
        <w:t xml:space="preserve"> </w:t>
      </w:r>
      <w:r w:rsidR="00B95C32" w:rsidRPr="00390C90">
        <w:rPr>
          <w:rFonts w:ascii="Calibri" w:eastAsiaTheme="majorEastAsia" w:hAnsi="Calibri" w:cs="Calibri"/>
          <w:i/>
          <w:color w:val="00C1C7" w:themeColor="accent2"/>
          <w:sz w:val="42"/>
          <w:szCs w:val="26"/>
          <w:lang w:bidi="he-IL"/>
        </w:rPr>
        <w:t>vessels</w:t>
      </w:r>
    </w:p>
    <w:p w14:paraId="7A653C9E" w14:textId="18D36DB1" w:rsidR="003B7E06" w:rsidRDefault="003B7E06" w:rsidP="00390C90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  <w:rtl/>
          <w:lang w:bidi="he-IL"/>
        </w:rPr>
      </w:pPr>
    </w:p>
    <w:p w14:paraId="0223CF2F" w14:textId="6ED71B5E" w:rsidR="003B7E06" w:rsidRDefault="003B7E06" w:rsidP="00390C90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  <w:rtl/>
        </w:rPr>
      </w:pPr>
      <w:r>
        <w:rPr>
          <w:rFonts w:ascii="Calibri" w:eastAsiaTheme="majorEastAsia" w:hAnsi="Calibri" w:cs="Calibri"/>
          <w:i/>
          <w:noProof/>
          <w:color w:val="00C1C7" w:themeColor="accent2"/>
          <w:sz w:val="42"/>
          <w:szCs w:val="26"/>
          <w:rtl/>
          <w:lang w:val="ar-SA"/>
        </w:rPr>
        <w:drawing>
          <wp:inline distT="0" distB="0" distL="0" distR="0" wp14:anchorId="4D41DEC2" wp14:editId="0F692859">
            <wp:extent cx="4290646" cy="2414397"/>
            <wp:effectExtent l="0" t="0" r="0" b="5080"/>
            <wp:docPr id="16" name="Video 16" descr="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deo 16" descr="8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443176911?app_id=122963&quot; width=&quot;426&quot; height=&quot;240&quot; frameborder=&quot;0&quot; allow=&quot;autoplay; fullscreen&quot; allowfullscreen=&quot;&quot; title=&quot;8&quot;&gt;&lt;/iframe&gt;" h="240" w="4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304" cy="242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A0BF" w14:textId="38D7FC21" w:rsidR="003B7E06" w:rsidRDefault="003B7E06" w:rsidP="00390C90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  <w:rtl/>
        </w:rPr>
      </w:pPr>
    </w:p>
    <w:p w14:paraId="6323F9FC" w14:textId="77777777" w:rsidR="003B7E06" w:rsidRDefault="003B7E06" w:rsidP="003B7E06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  <w:rtl/>
        </w:rPr>
      </w:pPr>
    </w:p>
    <w:p w14:paraId="2EEE39F9" w14:textId="77777777" w:rsidR="003B7E06" w:rsidRDefault="003B7E06" w:rsidP="003B7E06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  <w:rtl/>
        </w:rPr>
      </w:pPr>
    </w:p>
    <w:p w14:paraId="2AD62483" w14:textId="77777777" w:rsidR="003B7E06" w:rsidRDefault="003B7E06" w:rsidP="003B7E06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  <w:rtl/>
        </w:rPr>
      </w:pPr>
    </w:p>
    <w:p w14:paraId="5D4FD2BD" w14:textId="77777777" w:rsidR="003B7E06" w:rsidRDefault="003B7E06" w:rsidP="003B7E06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  <w:rtl/>
        </w:rPr>
      </w:pPr>
    </w:p>
    <w:p w14:paraId="7580DC1A" w14:textId="77777777" w:rsidR="003B7E06" w:rsidRDefault="003B7E06" w:rsidP="003B7E06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  <w:rtl/>
        </w:rPr>
      </w:pPr>
    </w:p>
    <w:p w14:paraId="76AC8F6B" w14:textId="77777777" w:rsidR="003B7E06" w:rsidRDefault="003B7E06" w:rsidP="003B7E06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  <w:rtl/>
        </w:rPr>
      </w:pPr>
    </w:p>
    <w:p w14:paraId="044121D9" w14:textId="77777777" w:rsidR="003B7E06" w:rsidRDefault="003B7E06" w:rsidP="003B7E06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  <w:rtl/>
        </w:rPr>
      </w:pPr>
    </w:p>
    <w:p w14:paraId="3C9DC623" w14:textId="77777777" w:rsidR="003B7E06" w:rsidRDefault="003B7E06" w:rsidP="003B7E06">
      <w:pPr>
        <w:rPr>
          <w:rFonts w:ascii="Calibri" w:eastAsiaTheme="majorEastAsia" w:hAnsi="Calibri" w:cs="Calibri"/>
          <w:i/>
          <w:color w:val="00C1C7" w:themeColor="accent2"/>
          <w:sz w:val="42"/>
          <w:szCs w:val="26"/>
          <w:rtl/>
        </w:rPr>
      </w:pPr>
    </w:p>
    <w:p w14:paraId="3002DA9A" w14:textId="51BC372E" w:rsidR="003B7E06" w:rsidRPr="00390C90" w:rsidRDefault="003B7E06" w:rsidP="003B7E06">
      <w:pPr>
        <w:rPr>
          <w:rFonts w:ascii="Calibri" w:hAnsi="Calibri" w:cs="Calibri"/>
        </w:rPr>
      </w:pPr>
      <w:r w:rsidRPr="00390C90">
        <w:rPr>
          <w:rFonts w:ascii="Calibri" w:eastAsiaTheme="majorEastAsia" w:hAnsi="Calibri" w:cs="Calibri"/>
          <w:i/>
          <w:color w:val="00C1C7" w:themeColor="accent2"/>
          <w:sz w:val="42"/>
          <w:szCs w:val="26"/>
        </w:rPr>
        <w:t>16 v</w:t>
      </w:r>
      <w:r w:rsidRPr="00390C90">
        <w:rPr>
          <w:rFonts w:ascii="Calibri" w:eastAsiaTheme="majorEastAsia" w:hAnsi="Calibri" w:cs="Calibri"/>
          <w:i/>
          <w:color w:val="00C1C7" w:themeColor="accent2"/>
          <w:sz w:val="42"/>
          <w:szCs w:val="26"/>
          <w:lang w:bidi="he-IL"/>
        </w:rPr>
        <w:t>es</w:t>
      </w:r>
      <w:r w:rsidRPr="00390C90">
        <w:rPr>
          <w:rFonts w:ascii="Calibri" w:eastAsiaTheme="majorEastAsia" w:hAnsi="Calibri" w:cs="Calibri"/>
          <w:i/>
          <w:color w:val="00C1C7" w:themeColor="accent2"/>
          <w:sz w:val="42"/>
          <w:szCs w:val="26"/>
        </w:rPr>
        <w:t>sels</w:t>
      </w:r>
    </w:p>
    <w:p w14:paraId="50F05BE9" w14:textId="77777777" w:rsidR="003B7E06" w:rsidRPr="00390C90" w:rsidRDefault="003B7E06" w:rsidP="00390C90">
      <w:pPr>
        <w:rPr>
          <w:rFonts w:ascii="Calibri" w:hAnsi="Calibri" w:cs="Calibri"/>
        </w:rPr>
      </w:pPr>
    </w:p>
    <w:p w14:paraId="40E8A618" w14:textId="3838AD87" w:rsidR="00D809C5" w:rsidRPr="00390C90" w:rsidRDefault="00D809C5" w:rsidP="00390C90">
      <w:pPr>
        <w:rPr>
          <w:rFonts w:ascii="Calibri" w:hAnsi="Calibri" w:cs="Calibri"/>
        </w:rPr>
      </w:pPr>
    </w:p>
    <w:p w14:paraId="7165E078" w14:textId="39E73805" w:rsidR="00D809C5" w:rsidRPr="00390C90" w:rsidRDefault="00D809C5" w:rsidP="00390C90">
      <w:pPr>
        <w:rPr>
          <w:rFonts w:ascii="Calibri" w:hAnsi="Calibri" w:cs="Calibri"/>
        </w:rPr>
      </w:pPr>
    </w:p>
    <w:p w14:paraId="69DE22F7" w14:textId="7383A56A" w:rsidR="00D809C5" w:rsidRPr="00390C90" w:rsidRDefault="003B7E06" w:rsidP="00390C9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C6DDBCE" wp14:editId="25E939A2">
            <wp:extent cx="4146521" cy="2333296"/>
            <wp:effectExtent l="0" t="0" r="6985" b="0"/>
            <wp:docPr id="17" name="Video 17" descr="1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deo 17" descr="16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443178492?app_id=122963&quot; width=&quot;426&quot; height=&quot;240&quot; frameborder=&quot;0&quot; allow=&quot;autoplay; fullscreen&quot; allowfullscreen=&quot;&quot; title=&quot;16&quot;&gt;&lt;/iframe&gt;" h="240" w="4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08" cy="23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E0C2" w14:textId="5AD54D10" w:rsidR="00D809C5" w:rsidRPr="00390C90" w:rsidRDefault="00D809C5" w:rsidP="00390C90">
      <w:pPr>
        <w:rPr>
          <w:rFonts w:ascii="Calibri" w:hAnsi="Calibri" w:cs="Calibri"/>
        </w:rPr>
      </w:pPr>
    </w:p>
    <w:p w14:paraId="43FA4FCE" w14:textId="74D46860" w:rsidR="00D809C5" w:rsidRPr="00390C90" w:rsidRDefault="00D809C5" w:rsidP="00390C90">
      <w:pPr>
        <w:rPr>
          <w:rFonts w:ascii="Calibri" w:hAnsi="Calibri" w:cs="Calibri"/>
        </w:rPr>
      </w:pPr>
    </w:p>
    <w:p w14:paraId="2FDE6BF1" w14:textId="5227470E" w:rsidR="000F0102" w:rsidRPr="00342092" w:rsidRDefault="000F0102" w:rsidP="00390C90">
      <w:pPr>
        <w:rPr>
          <w:rFonts w:ascii="Calibri" w:hAnsi="Calibri" w:cs="Calibri"/>
          <w:sz w:val="42"/>
          <w:szCs w:val="42"/>
        </w:rPr>
      </w:pPr>
      <w:r w:rsidRPr="00342092">
        <w:rPr>
          <w:rFonts w:ascii="Calibri" w:eastAsiaTheme="majorEastAsia" w:hAnsi="Calibri" w:cs="Calibri"/>
          <w:i/>
          <w:color w:val="00C1C7" w:themeColor="accent2"/>
          <w:sz w:val="42"/>
          <w:szCs w:val="42"/>
        </w:rPr>
        <w:t>3</w:t>
      </w:r>
      <w:r w:rsidR="00342092" w:rsidRPr="00342092">
        <w:rPr>
          <w:rFonts w:ascii="Calibri" w:eastAsiaTheme="majorEastAsia" w:hAnsi="Calibri" w:cs="Calibri" w:hint="cs"/>
          <w:i/>
          <w:color w:val="00C1C7" w:themeColor="accent2"/>
          <w:sz w:val="42"/>
          <w:szCs w:val="42"/>
          <w:rtl/>
          <w:lang w:bidi="he-IL"/>
        </w:rPr>
        <w:t>5</w:t>
      </w:r>
      <w:r w:rsidRPr="00342092">
        <w:rPr>
          <w:rFonts w:ascii="Calibri" w:eastAsiaTheme="majorEastAsia" w:hAnsi="Calibri" w:cs="Calibri"/>
          <w:i/>
          <w:color w:val="00C1C7" w:themeColor="accent2"/>
          <w:sz w:val="42"/>
          <w:szCs w:val="42"/>
        </w:rPr>
        <w:t xml:space="preserve"> v</w:t>
      </w:r>
      <w:r w:rsidR="00B95C32" w:rsidRPr="00342092">
        <w:rPr>
          <w:rFonts w:ascii="Calibri" w:eastAsiaTheme="majorEastAsia" w:hAnsi="Calibri" w:cs="Calibri"/>
          <w:i/>
          <w:color w:val="00C1C7" w:themeColor="accent2"/>
          <w:sz w:val="42"/>
          <w:szCs w:val="42"/>
          <w:lang w:bidi="he-IL"/>
        </w:rPr>
        <w:t>es</w:t>
      </w:r>
      <w:r w:rsidRPr="00342092">
        <w:rPr>
          <w:rFonts w:ascii="Calibri" w:eastAsiaTheme="majorEastAsia" w:hAnsi="Calibri" w:cs="Calibri"/>
          <w:i/>
          <w:color w:val="00C1C7" w:themeColor="accent2"/>
          <w:sz w:val="42"/>
          <w:szCs w:val="42"/>
        </w:rPr>
        <w:t>s</w:t>
      </w:r>
      <w:r w:rsidR="00B95C32" w:rsidRPr="00342092">
        <w:rPr>
          <w:rFonts w:ascii="Calibri" w:eastAsiaTheme="majorEastAsia" w:hAnsi="Calibri" w:cs="Calibri"/>
          <w:i/>
          <w:color w:val="00C1C7" w:themeColor="accent2"/>
          <w:sz w:val="42"/>
          <w:szCs w:val="42"/>
        </w:rPr>
        <w:t>e</w:t>
      </w:r>
      <w:r w:rsidRPr="00342092">
        <w:rPr>
          <w:rFonts w:ascii="Calibri" w:eastAsiaTheme="majorEastAsia" w:hAnsi="Calibri" w:cs="Calibri"/>
          <w:i/>
          <w:color w:val="00C1C7" w:themeColor="accent2"/>
          <w:sz w:val="42"/>
          <w:szCs w:val="42"/>
        </w:rPr>
        <w:t>ls</w:t>
      </w:r>
    </w:p>
    <w:p w14:paraId="13B52336" w14:textId="27149DAB" w:rsidR="00D809C5" w:rsidRPr="00390C90" w:rsidRDefault="00D809C5" w:rsidP="00390C90">
      <w:pPr>
        <w:rPr>
          <w:rFonts w:ascii="Calibri" w:hAnsi="Calibri" w:cs="Calibri"/>
        </w:rPr>
      </w:pPr>
    </w:p>
    <w:p w14:paraId="5CF174CC" w14:textId="3C616F84" w:rsidR="00D809C5" w:rsidRPr="00390C90" w:rsidRDefault="00342092" w:rsidP="00390C90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0FFEA75" wp14:editId="1BC92870">
            <wp:extent cx="4178105" cy="2351069"/>
            <wp:effectExtent l="0" t="0" r="0" b="0"/>
            <wp:docPr id="18" name="Video 18" descr="2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deo 18" descr="25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443180791?app_id=122963&quot; width=&quot;426&quot; height=&quot;240&quot; frameborder=&quot;0&quot; allow=&quot;autoplay; fullscreen&quot; allowfullscreen=&quot;&quot; title=&quot;25&quot;&gt;&lt;/iframe&gt;" h="240" w="4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14" cy="23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D0B0" w14:textId="2619DE0A" w:rsidR="00D809C5" w:rsidRPr="00390C90" w:rsidRDefault="00D809C5" w:rsidP="00390C90">
      <w:pPr>
        <w:rPr>
          <w:rFonts w:ascii="Calibri" w:hAnsi="Calibri" w:cs="Calibri"/>
        </w:rPr>
      </w:pPr>
    </w:p>
    <w:p w14:paraId="46907BB4" w14:textId="77777777" w:rsidR="00F712DD" w:rsidRDefault="00F712DD" w:rsidP="00342092">
      <w:pPr>
        <w:rPr>
          <w:rFonts w:ascii="Calibri" w:eastAsiaTheme="majorEastAsia" w:hAnsi="Calibri"/>
          <w:i/>
          <w:color w:val="00C1C7" w:themeColor="accent2"/>
          <w:sz w:val="42"/>
          <w:szCs w:val="42"/>
          <w:rtl/>
          <w:lang w:bidi="he-IL"/>
        </w:rPr>
      </w:pPr>
    </w:p>
    <w:p w14:paraId="3A66945D" w14:textId="77777777" w:rsidR="00F712DD" w:rsidRDefault="00F712DD" w:rsidP="00342092">
      <w:pPr>
        <w:rPr>
          <w:rFonts w:ascii="Calibri" w:eastAsiaTheme="majorEastAsia" w:hAnsi="Calibri"/>
          <w:i/>
          <w:color w:val="00C1C7" w:themeColor="accent2"/>
          <w:sz w:val="42"/>
          <w:szCs w:val="42"/>
          <w:rtl/>
          <w:lang w:bidi="he-IL"/>
        </w:rPr>
      </w:pPr>
    </w:p>
    <w:p w14:paraId="6E0895DE" w14:textId="77777777" w:rsidR="00F712DD" w:rsidRDefault="00F712DD" w:rsidP="00342092">
      <w:pPr>
        <w:rPr>
          <w:rFonts w:ascii="Calibri" w:eastAsiaTheme="majorEastAsia" w:hAnsi="Calibri"/>
          <w:i/>
          <w:color w:val="00C1C7" w:themeColor="accent2"/>
          <w:sz w:val="42"/>
          <w:szCs w:val="42"/>
          <w:rtl/>
          <w:lang w:bidi="he-IL"/>
        </w:rPr>
      </w:pPr>
    </w:p>
    <w:p w14:paraId="3A09A509" w14:textId="77777777" w:rsidR="00F712DD" w:rsidRDefault="00F712DD" w:rsidP="00342092">
      <w:pPr>
        <w:rPr>
          <w:rFonts w:ascii="Calibri" w:eastAsiaTheme="majorEastAsia" w:hAnsi="Calibri"/>
          <w:i/>
          <w:color w:val="00C1C7" w:themeColor="accent2"/>
          <w:sz w:val="42"/>
          <w:szCs w:val="42"/>
          <w:rtl/>
          <w:lang w:bidi="he-IL"/>
        </w:rPr>
      </w:pPr>
    </w:p>
    <w:p w14:paraId="55CA7C5E" w14:textId="77777777" w:rsidR="00F712DD" w:rsidRDefault="00F712DD" w:rsidP="00342092">
      <w:pPr>
        <w:rPr>
          <w:rFonts w:ascii="Calibri" w:eastAsiaTheme="majorEastAsia" w:hAnsi="Calibri"/>
          <w:i/>
          <w:color w:val="00C1C7" w:themeColor="accent2"/>
          <w:sz w:val="42"/>
          <w:szCs w:val="42"/>
          <w:rtl/>
          <w:lang w:bidi="he-IL"/>
        </w:rPr>
      </w:pPr>
    </w:p>
    <w:p w14:paraId="5549D90D" w14:textId="77777777" w:rsidR="00F712DD" w:rsidRDefault="00F712DD" w:rsidP="00342092">
      <w:pPr>
        <w:rPr>
          <w:rFonts w:ascii="Calibri" w:eastAsiaTheme="majorEastAsia" w:hAnsi="Calibri"/>
          <w:i/>
          <w:color w:val="00C1C7" w:themeColor="accent2"/>
          <w:sz w:val="42"/>
          <w:szCs w:val="42"/>
          <w:rtl/>
          <w:lang w:bidi="he-IL"/>
        </w:rPr>
      </w:pPr>
    </w:p>
    <w:p w14:paraId="037DF058" w14:textId="541218AF" w:rsidR="00342092" w:rsidRPr="00342092" w:rsidRDefault="00342092" w:rsidP="00342092">
      <w:pPr>
        <w:rPr>
          <w:rFonts w:ascii="Calibri" w:hAnsi="Calibri" w:cs="Calibri"/>
          <w:sz w:val="42"/>
          <w:szCs w:val="42"/>
        </w:rPr>
      </w:pPr>
      <w:r>
        <w:rPr>
          <w:rFonts w:ascii="Calibri" w:eastAsiaTheme="majorEastAsia" w:hAnsi="Calibri" w:hint="cs"/>
          <w:i/>
          <w:color w:val="00C1C7" w:themeColor="accent2"/>
          <w:sz w:val="42"/>
          <w:szCs w:val="42"/>
          <w:rtl/>
          <w:lang w:bidi="he-IL"/>
        </w:rPr>
        <w:lastRenderedPageBreak/>
        <w:t>50</w:t>
      </w:r>
      <w:r w:rsidRPr="00342092">
        <w:rPr>
          <w:rFonts w:ascii="Calibri" w:eastAsiaTheme="majorEastAsia" w:hAnsi="Calibri" w:cs="Calibri"/>
          <w:i/>
          <w:color w:val="00C1C7" w:themeColor="accent2"/>
          <w:sz w:val="42"/>
          <w:szCs w:val="42"/>
        </w:rPr>
        <w:t xml:space="preserve"> v</w:t>
      </w:r>
      <w:r w:rsidRPr="00342092">
        <w:rPr>
          <w:rFonts w:ascii="Calibri" w:eastAsiaTheme="majorEastAsia" w:hAnsi="Calibri" w:cs="Calibri"/>
          <w:i/>
          <w:color w:val="00C1C7" w:themeColor="accent2"/>
          <w:sz w:val="42"/>
          <w:szCs w:val="42"/>
          <w:lang w:bidi="he-IL"/>
        </w:rPr>
        <w:t>es</w:t>
      </w:r>
      <w:r w:rsidRPr="00342092">
        <w:rPr>
          <w:rFonts w:ascii="Calibri" w:eastAsiaTheme="majorEastAsia" w:hAnsi="Calibri" w:cs="Calibri"/>
          <w:i/>
          <w:color w:val="00C1C7" w:themeColor="accent2"/>
          <w:sz w:val="42"/>
          <w:szCs w:val="42"/>
        </w:rPr>
        <w:t>sels</w:t>
      </w:r>
    </w:p>
    <w:p w14:paraId="323232CB" w14:textId="606726E7" w:rsidR="00D809C5" w:rsidRPr="00390C90" w:rsidRDefault="00D809C5" w:rsidP="00390C90">
      <w:pPr>
        <w:rPr>
          <w:rFonts w:ascii="Calibri" w:hAnsi="Calibri" w:cs="Calibri"/>
        </w:rPr>
      </w:pPr>
    </w:p>
    <w:p w14:paraId="2D4CD514" w14:textId="78D2F17E" w:rsidR="00D809C5" w:rsidRPr="00390C90" w:rsidRDefault="00D809C5" w:rsidP="00390C90">
      <w:pPr>
        <w:rPr>
          <w:rFonts w:ascii="Calibri" w:hAnsi="Calibri" w:cs="Calibri"/>
        </w:rPr>
      </w:pPr>
    </w:p>
    <w:p w14:paraId="7D5E0958" w14:textId="3CCD0088" w:rsidR="00D809C5" w:rsidRDefault="00D415BF" w:rsidP="00390C90">
      <w:pPr>
        <w:rPr>
          <w:rFonts w:ascii="Calibri" w:hAnsi="Calibri" w:cs="Calibri"/>
          <w:rtl/>
        </w:rPr>
      </w:pPr>
      <w:r>
        <w:rPr>
          <w:rFonts w:ascii="Calibri" w:hAnsi="Calibri" w:cs="Calibri"/>
          <w:noProof/>
          <w:rtl/>
          <w:lang w:val="ar-SA"/>
        </w:rPr>
        <w:drawing>
          <wp:inline distT="0" distB="0" distL="0" distR="0" wp14:anchorId="1F9A42E4" wp14:editId="2B4B9369">
            <wp:extent cx="4035972" cy="2271089"/>
            <wp:effectExtent l="0" t="0" r="3175" b="0"/>
            <wp:docPr id="19" name="Video 19" descr="5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ideo 19" descr="50">
                      <a:hlinkClick r:id="rId18"/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443181464?app_id=122963&quot; width=&quot;426&quot; height=&quot;240&quot; frameborder=&quot;0&quot; allow=&quot;autoplay; fullscreen&quot; allowfullscreen=&quot;&quot; title=&quot;50&quot;&gt;&lt;/iframe&gt;" h="240" w="4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0" cy="228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C132" w14:textId="1F867A40" w:rsidR="00F712DD" w:rsidRDefault="00F712DD" w:rsidP="00390C90">
      <w:pPr>
        <w:rPr>
          <w:rFonts w:ascii="Calibri" w:hAnsi="Calibri" w:cs="Calibri"/>
          <w:rtl/>
        </w:rPr>
      </w:pPr>
    </w:p>
    <w:p w14:paraId="050CAFFC" w14:textId="52C81C01" w:rsidR="00F712DD" w:rsidRDefault="00F712DD" w:rsidP="00390C90">
      <w:pPr>
        <w:rPr>
          <w:rFonts w:ascii="Calibri" w:hAnsi="Calibri" w:cs="Calibri"/>
          <w:rtl/>
        </w:rPr>
      </w:pPr>
    </w:p>
    <w:p w14:paraId="61E73AD0" w14:textId="7EC81F57" w:rsidR="00F712DD" w:rsidRDefault="00F712DD" w:rsidP="00390C90">
      <w:pPr>
        <w:rPr>
          <w:rFonts w:ascii="Calibri" w:hAnsi="Calibri" w:cs="Calibri"/>
          <w:rtl/>
        </w:rPr>
      </w:pPr>
    </w:p>
    <w:p w14:paraId="5E674E61" w14:textId="3C36D028" w:rsidR="00F712DD" w:rsidRDefault="00F712DD" w:rsidP="00390C90">
      <w:pPr>
        <w:rPr>
          <w:rFonts w:ascii="Calibri" w:hAnsi="Calibri" w:cs="Calibri"/>
          <w:rtl/>
        </w:rPr>
      </w:pPr>
    </w:p>
    <w:p w14:paraId="1DDC5E1C" w14:textId="2A1307E7" w:rsidR="00F712DD" w:rsidRDefault="00F712DD" w:rsidP="00390C90">
      <w:pPr>
        <w:rPr>
          <w:rFonts w:ascii="Calibri" w:hAnsi="Calibri" w:cs="Calibri"/>
          <w:rtl/>
        </w:rPr>
      </w:pPr>
    </w:p>
    <w:p w14:paraId="3722F772" w14:textId="77777777" w:rsidR="00F712DD" w:rsidRPr="00390C90" w:rsidRDefault="00F712DD" w:rsidP="00390C90">
      <w:pPr>
        <w:rPr>
          <w:rFonts w:ascii="Calibri" w:hAnsi="Calibri" w:cs="Calibri"/>
        </w:rPr>
      </w:pPr>
    </w:p>
    <w:p w14:paraId="662E8D63" w14:textId="7620F220" w:rsidR="00D809C5" w:rsidRPr="00390C90" w:rsidRDefault="003B7E06" w:rsidP="00390C90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CB0182" wp14:editId="163AF18C">
            <wp:simplePos x="0" y="0"/>
            <wp:positionH relativeFrom="column">
              <wp:posOffset>104531</wp:posOffset>
            </wp:positionH>
            <wp:positionV relativeFrom="paragraph">
              <wp:posOffset>4396</wp:posOffset>
            </wp:positionV>
            <wp:extent cx="4374515" cy="295275"/>
            <wp:effectExtent l="0" t="0" r="6985" b="9525"/>
            <wp:wrapTight wrapText="bothSides">
              <wp:wrapPolygon edited="0">
                <wp:start x="0" y="0"/>
                <wp:lineTo x="0" y="20903"/>
                <wp:lineTo x="21540" y="20903"/>
                <wp:lineTo x="2154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5" r="36186" b="87361"/>
                    <a:stretch/>
                  </pic:blipFill>
                  <pic:spPr bwMode="auto">
                    <a:xfrm>
                      <a:off x="0" y="0"/>
                      <a:ext cx="437451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5D5902" w14:textId="4A873782" w:rsidR="00D809C5" w:rsidRPr="00390C90" w:rsidRDefault="00D809C5" w:rsidP="00390C90">
      <w:pPr>
        <w:rPr>
          <w:rFonts w:ascii="Calibri" w:hAnsi="Calibri" w:cs="Calibri"/>
        </w:rPr>
      </w:pPr>
    </w:p>
    <w:p w14:paraId="27F48B2F" w14:textId="023671C1" w:rsidR="00D809C5" w:rsidRPr="00390C90" w:rsidRDefault="003B7E06" w:rsidP="00390C90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745D591" wp14:editId="558EF198">
            <wp:simplePos x="0" y="0"/>
            <wp:positionH relativeFrom="column">
              <wp:posOffset>76542</wp:posOffset>
            </wp:positionH>
            <wp:positionV relativeFrom="paragraph">
              <wp:posOffset>6008</wp:posOffset>
            </wp:positionV>
            <wp:extent cx="4374515" cy="661035"/>
            <wp:effectExtent l="0" t="0" r="6985" b="5715"/>
            <wp:wrapTight wrapText="bothSides">
              <wp:wrapPolygon edited="0">
                <wp:start x="0" y="0"/>
                <wp:lineTo x="0" y="21164"/>
                <wp:lineTo x="21540" y="21164"/>
                <wp:lineTo x="2154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7" r="36186" b="67499"/>
                    <a:stretch/>
                  </pic:blipFill>
                  <pic:spPr bwMode="auto">
                    <a:xfrm>
                      <a:off x="0" y="0"/>
                      <a:ext cx="437451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5B16C8" w14:textId="5A8006F2" w:rsidR="00D809C5" w:rsidRPr="00390C90" w:rsidRDefault="00D809C5" w:rsidP="00390C90">
      <w:pPr>
        <w:rPr>
          <w:rFonts w:ascii="Calibri" w:hAnsi="Calibri" w:cs="Calibri"/>
        </w:rPr>
      </w:pPr>
    </w:p>
    <w:p w14:paraId="09C8616C" w14:textId="0FD80672" w:rsidR="00D809C5" w:rsidRPr="00390C90" w:rsidRDefault="00D809C5" w:rsidP="00390C90">
      <w:pPr>
        <w:rPr>
          <w:rFonts w:ascii="Calibri" w:hAnsi="Calibri" w:cs="Calibri"/>
        </w:rPr>
      </w:pPr>
    </w:p>
    <w:p w14:paraId="3DE50B0A" w14:textId="53F1A436" w:rsidR="00D809C5" w:rsidRPr="00390C90" w:rsidRDefault="00D809C5" w:rsidP="00390C90">
      <w:pPr>
        <w:rPr>
          <w:rFonts w:ascii="Calibri" w:hAnsi="Calibri" w:cs="Calibri"/>
        </w:rPr>
      </w:pPr>
    </w:p>
    <w:p w14:paraId="782983FF" w14:textId="7F0C32FA" w:rsidR="00D809C5" w:rsidRPr="00390C90" w:rsidRDefault="003B7E06" w:rsidP="00390C90">
      <w:pPr>
        <w:rPr>
          <w:rFonts w:ascii="Calibri" w:hAnsi="Calibri" w:cs="Calibri"/>
          <w:rtl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5125D5A" wp14:editId="62CB4716">
            <wp:simplePos x="0" y="0"/>
            <wp:positionH relativeFrom="column">
              <wp:posOffset>55245</wp:posOffset>
            </wp:positionH>
            <wp:positionV relativeFrom="paragraph">
              <wp:posOffset>6985</wp:posOffset>
            </wp:positionV>
            <wp:extent cx="4037330" cy="716915"/>
            <wp:effectExtent l="0" t="0" r="1270" b="6985"/>
            <wp:wrapTight wrapText="bothSides">
              <wp:wrapPolygon edited="0">
                <wp:start x="0" y="0"/>
                <wp:lineTo x="0" y="21236"/>
                <wp:lineTo x="21505" y="21236"/>
                <wp:lineTo x="2150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2683" r="41104" b="48892"/>
                    <a:stretch/>
                  </pic:blipFill>
                  <pic:spPr bwMode="auto">
                    <a:xfrm>
                      <a:off x="0" y="0"/>
                      <a:ext cx="403733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05C3E" w14:textId="5A1FB2E7" w:rsidR="00B7683A" w:rsidRPr="00390C90" w:rsidRDefault="00B7683A" w:rsidP="00390C90">
      <w:pPr>
        <w:rPr>
          <w:rFonts w:ascii="Calibri" w:hAnsi="Calibri" w:cs="Calibri"/>
          <w:rtl/>
        </w:rPr>
      </w:pPr>
    </w:p>
    <w:p w14:paraId="0D1F35D7" w14:textId="207809B1" w:rsidR="00B7683A" w:rsidRPr="00390C90" w:rsidRDefault="00B7683A" w:rsidP="00390C90">
      <w:pPr>
        <w:rPr>
          <w:rFonts w:ascii="Calibri" w:hAnsi="Calibri" w:cs="Calibri"/>
          <w:rtl/>
        </w:rPr>
      </w:pPr>
    </w:p>
    <w:p w14:paraId="0AA722E5" w14:textId="08ABFFED" w:rsidR="00B7683A" w:rsidRPr="00390C90" w:rsidRDefault="00B7683A" w:rsidP="00390C90">
      <w:pPr>
        <w:rPr>
          <w:rFonts w:ascii="Calibri" w:hAnsi="Calibri" w:cs="Calibri"/>
          <w:rtl/>
        </w:rPr>
      </w:pPr>
    </w:p>
    <w:p w14:paraId="16F56E7A" w14:textId="7314406B" w:rsidR="00B7683A" w:rsidRPr="00390C90" w:rsidRDefault="003B7E06" w:rsidP="00390C90">
      <w:pPr>
        <w:rPr>
          <w:rFonts w:ascii="Calibri" w:hAnsi="Calibri" w:cs="Calibri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60DC80" wp14:editId="2B1367D7">
            <wp:simplePos x="0" y="0"/>
            <wp:positionH relativeFrom="column">
              <wp:posOffset>42203</wp:posOffset>
            </wp:positionH>
            <wp:positionV relativeFrom="paragraph">
              <wp:posOffset>135157</wp:posOffset>
            </wp:positionV>
            <wp:extent cx="4374515" cy="638810"/>
            <wp:effectExtent l="0" t="0" r="6985" b="8890"/>
            <wp:wrapTight wrapText="bothSides">
              <wp:wrapPolygon edited="0">
                <wp:start x="0" y="0"/>
                <wp:lineTo x="0" y="21256"/>
                <wp:lineTo x="21540" y="21256"/>
                <wp:lineTo x="215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00" r="36186" b="32486"/>
                    <a:stretch/>
                  </pic:blipFill>
                  <pic:spPr bwMode="auto">
                    <a:xfrm>
                      <a:off x="0" y="0"/>
                      <a:ext cx="437451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080BBC" w14:textId="77777777" w:rsidR="00B7683A" w:rsidRPr="00390C90" w:rsidRDefault="00B7683A" w:rsidP="00390C90">
      <w:pPr>
        <w:rPr>
          <w:rFonts w:ascii="Calibri" w:hAnsi="Calibri" w:cs="Calibri"/>
        </w:rPr>
      </w:pPr>
    </w:p>
    <w:p w14:paraId="5017F9ED" w14:textId="456641AA" w:rsidR="00D809C5" w:rsidRPr="00390C90" w:rsidRDefault="00D809C5" w:rsidP="00390C90">
      <w:pPr>
        <w:rPr>
          <w:rFonts w:ascii="Calibri" w:hAnsi="Calibri" w:cs="Calibri"/>
        </w:rPr>
      </w:pPr>
    </w:p>
    <w:p w14:paraId="39ABCC57" w14:textId="0ECAF136" w:rsidR="00D809C5" w:rsidRPr="00390C90" w:rsidRDefault="00D809C5" w:rsidP="00390C90">
      <w:pPr>
        <w:rPr>
          <w:rFonts w:ascii="Calibri" w:hAnsi="Calibri" w:cs="Calibri"/>
        </w:rPr>
      </w:pPr>
    </w:p>
    <w:p w14:paraId="1A9462A9" w14:textId="7566E6A8" w:rsidR="00D809C5" w:rsidRPr="00390C90" w:rsidRDefault="00D809C5" w:rsidP="00390C90">
      <w:pPr>
        <w:rPr>
          <w:rFonts w:ascii="Calibri" w:hAnsi="Calibri" w:cs="Calibri"/>
        </w:rPr>
      </w:pPr>
    </w:p>
    <w:p w14:paraId="2807C24E" w14:textId="4DA99D81" w:rsidR="00D809C5" w:rsidRPr="00390C90" w:rsidRDefault="00D809C5" w:rsidP="00390C90">
      <w:pPr>
        <w:rPr>
          <w:rFonts w:ascii="Calibri" w:hAnsi="Calibri" w:cs="Calibri"/>
        </w:rPr>
      </w:pPr>
    </w:p>
    <w:p w14:paraId="78788151" w14:textId="37A26626" w:rsidR="00D809C5" w:rsidRPr="00390C90" w:rsidRDefault="00D809C5" w:rsidP="00390C90">
      <w:pPr>
        <w:rPr>
          <w:rFonts w:ascii="Calibri" w:hAnsi="Calibri" w:cs="Calibri"/>
        </w:rPr>
      </w:pPr>
    </w:p>
    <w:p w14:paraId="7AC8F870" w14:textId="77777777" w:rsidR="00D809C5" w:rsidRPr="00390C90" w:rsidRDefault="00D809C5" w:rsidP="00390C90">
      <w:pPr>
        <w:rPr>
          <w:rFonts w:ascii="Calibri" w:hAnsi="Calibri" w:cs="Calibri"/>
        </w:rPr>
      </w:pPr>
    </w:p>
    <w:p w14:paraId="077A0461" w14:textId="51BDA29D" w:rsidR="00D809C5" w:rsidRPr="00390C90" w:rsidRDefault="00D809C5" w:rsidP="00390C90">
      <w:pPr>
        <w:rPr>
          <w:rFonts w:ascii="Calibri" w:hAnsi="Calibri" w:cs="Calibri"/>
        </w:rPr>
      </w:pPr>
    </w:p>
    <w:p w14:paraId="3FA3AB03" w14:textId="77777777" w:rsidR="00D809C5" w:rsidRPr="00390C90" w:rsidRDefault="00D809C5" w:rsidP="00390C90">
      <w:pPr>
        <w:rPr>
          <w:rFonts w:ascii="Calibri" w:hAnsi="Calibri" w:cs="Calibri"/>
        </w:rPr>
      </w:pPr>
    </w:p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90C90" w14:paraId="09D53C41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33F523C1" w14:textId="77777777" w:rsidR="0031055C" w:rsidRPr="00390C90" w:rsidRDefault="0031055C" w:rsidP="00D415B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5E6961AD" w14:textId="77777777" w:rsidR="0031055C" w:rsidRPr="00390C90" w:rsidRDefault="0031055C" w:rsidP="00D415B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vMerge w:val="restart"/>
            <w:shd w:val="clear" w:color="auto" w:fill="00C1C7" w:themeFill="accent2"/>
          </w:tcPr>
          <w:p w14:paraId="0BD51D64" w14:textId="77777777" w:rsidR="0031055C" w:rsidRPr="00390C90" w:rsidRDefault="0031055C" w:rsidP="00390C90">
            <w:pPr>
              <w:rPr>
                <w:rFonts w:ascii="Calibri" w:hAnsi="Calibri" w:cs="Calibri"/>
              </w:rPr>
            </w:pPr>
          </w:p>
        </w:tc>
      </w:tr>
      <w:tr w:rsidR="0031055C" w:rsidRPr="00390C90" w14:paraId="72E943D9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5475428F" w14:textId="77777777" w:rsidR="0031055C" w:rsidRPr="00390C90" w:rsidRDefault="0031055C" w:rsidP="00D415B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31874396" w14:textId="0D62DC18" w:rsidR="0031055C" w:rsidRPr="00390C90" w:rsidRDefault="00D809C5" w:rsidP="00D415BF">
            <w:pPr>
              <w:jc w:val="center"/>
              <w:rPr>
                <w:rFonts w:ascii="Calibri" w:hAnsi="Calibri" w:cs="Calibri"/>
              </w:rPr>
            </w:pPr>
            <w:r w:rsidRPr="00390C90">
              <w:rPr>
                <w:rFonts w:ascii="Calibri" w:hAnsi="Calibri" w:cs="Calibri"/>
                <w:color w:val="181818"/>
                <w:sz w:val="21"/>
                <w:szCs w:val="21"/>
                <w:shd w:val="clear" w:color="auto" w:fill="FFFFFF"/>
              </w:rPr>
              <w:t>“</w:t>
            </w:r>
            <w:r w:rsidRPr="00390C90">
              <w:rPr>
                <w:rStyle w:val="QuoteChar"/>
                <w:rFonts w:ascii="Calibri" w:hAnsi="Calibri" w:cs="Calibri"/>
                <w:sz w:val="56"/>
                <w:szCs w:val="56"/>
              </w:rPr>
              <w:t>The question of whether a computer can think is no more interesting than the question of whether a submarine can swim.”</w:t>
            </w:r>
            <w:r w:rsidRPr="00390C90">
              <w:rPr>
                <w:rStyle w:val="QuoteChar"/>
                <w:rFonts w:ascii="Calibri" w:hAnsi="Calibri" w:cs="Calibri"/>
              </w:rPr>
              <w:br/>
            </w:r>
            <w:r w:rsidRPr="00390C90">
              <w:rPr>
                <w:rStyle w:val="QuoteChar"/>
                <w:rFonts w:ascii="Calibri" w:hAnsi="Calibri" w:cs="Calibri"/>
                <w:sz w:val="24"/>
              </w:rPr>
              <w:t>― </w:t>
            </w:r>
            <w:proofErr w:type="spellStart"/>
            <w:r w:rsidRPr="00390C90">
              <w:rPr>
                <w:rStyle w:val="QuoteChar"/>
                <w:rFonts w:ascii="Calibri" w:hAnsi="Calibri" w:cs="Calibri"/>
                <w:sz w:val="24"/>
              </w:rPr>
              <w:t>Edsger</w:t>
            </w:r>
            <w:proofErr w:type="spellEnd"/>
            <w:r w:rsidRPr="00390C90">
              <w:rPr>
                <w:rStyle w:val="QuoteChar"/>
                <w:rFonts w:ascii="Calibri" w:hAnsi="Calibri" w:cs="Calibri"/>
                <w:sz w:val="24"/>
              </w:rPr>
              <w:t xml:space="preserve"> W. Dijkstra</w:t>
            </w:r>
          </w:p>
        </w:tc>
        <w:tc>
          <w:tcPr>
            <w:tcW w:w="992" w:type="dxa"/>
            <w:vMerge/>
            <w:shd w:val="clear" w:color="auto" w:fill="00C1C7" w:themeFill="accent2"/>
          </w:tcPr>
          <w:p w14:paraId="2D38B0F4" w14:textId="77777777" w:rsidR="0031055C" w:rsidRPr="00390C90" w:rsidRDefault="0031055C" w:rsidP="00390C90">
            <w:pPr>
              <w:rPr>
                <w:rFonts w:ascii="Calibri" w:hAnsi="Calibri" w:cs="Calibri"/>
              </w:rPr>
            </w:pPr>
          </w:p>
        </w:tc>
      </w:tr>
      <w:tr w:rsidR="0031055C" w:rsidRPr="00390C90" w14:paraId="1763788D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79DCD969" w14:textId="77777777" w:rsidR="0031055C" w:rsidRPr="00390C90" w:rsidRDefault="0031055C" w:rsidP="00390C90">
            <w:pPr>
              <w:rPr>
                <w:rFonts w:ascii="Calibri" w:hAnsi="Calibri" w:cs="Calibri"/>
              </w:rPr>
            </w:pPr>
          </w:p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288D7B78" w14:textId="77777777" w:rsidR="0031055C" w:rsidRPr="00390C90" w:rsidRDefault="0031055C" w:rsidP="00390C90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  <w:shd w:val="clear" w:color="auto" w:fill="00C1C7" w:themeFill="accent2"/>
          </w:tcPr>
          <w:p w14:paraId="56C67AD7" w14:textId="77777777" w:rsidR="0031055C" w:rsidRPr="00390C90" w:rsidRDefault="0031055C" w:rsidP="00390C90">
            <w:pPr>
              <w:rPr>
                <w:rFonts w:ascii="Calibri" w:hAnsi="Calibri" w:cs="Calibri"/>
              </w:rPr>
            </w:pPr>
          </w:p>
        </w:tc>
      </w:tr>
    </w:tbl>
    <w:p w14:paraId="5E148905" w14:textId="77777777" w:rsidR="00A81248" w:rsidRPr="00390C90" w:rsidRDefault="00C66528" w:rsidP="00390C90">
      <w:pPr>
        <w:rPr>
          <w:rFonts w:ascii="Calibri" w:hAnsi="Calibri" w:cs="Calibri"/>
        </w:rPr>
      </w:pPr>
      <w:r w:rsidRPr="00390C90">
        <w:rPr>
          <w:rFonts w:ascii="Calibri" w:hAnsi="Calibri"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C0D56E" wp14:editId="4DC8AFFB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0AF0B3C4" id="Shape" o:spid="_x0000_s1026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390C90" w:rsidSect="00A24793">
      <w:footerReference w:type="even" r:id="rId21"/>
      <w:footerReference w:type="default" r:id="rId22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CFEFF" w14:textId="77777777" w:rsidR="003C7D83" w:rsidRDefault="003C7D83" w:rsidP="001205A1">
      <w:r>
        <w:separator/>
      </w:r>
    </w:p>
  </w:endnote>
  <w:endnote w:type="continuationSeparator" w:id="0">
    <w:p w14:paraId="3763B318" w14:textId="77777777" w:rsidR="003C7D83" w:rsidRDefault="003C7D8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3368AF75" w14:textId="77777777" w:rsidR="00F46678" w:rsidRDefault="00F46678" w:rsidP="00DF1E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21FE382" w14:textId="77777777" w:rsidR="00F46678" w:rsidRDefault="00F46678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283FB4FE" w14:textId="77777777" w:rsidR="00F46678" w:rsidRDefault="00F46678" w:rsidP="00DF1E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F46678" w14:paraId="27DC83BE" w14:textId="77777777" w:rsidTr="005F4F46">
      <w:tc>
        <w:tcPr>
          <w:tcW w:w="5395" w:type="dxa"/>
        </w:tcPr>
        <w:p w14:paraId="2F0F3610" w14:textId="77777777" w:rsidR="00F46678" w:rsidRPr="001205A1" w:rsidRDefault="00F46678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temporary/>
              <w:showingPlcHdr/>
              <w15:appearance w15:val="hidden"/>
            </w:sdtPr>
            <w:sdtContent>
              <w:r w:rsidRPr="00FC49AE">
                <w:t>REPORT TITLE</w:t>
              </w:r>
            </w:sdtContent>
          </w:sdt>
        </w:p>
      </w:tc>
      <w:tc>
        <w:tcPr>
          <w:tcW w:w="5395" w:type="dxa"/>
        </w:tcPr>
        <w:p w14:paraId="7599C9B8" w14:textId="77777777" w:rsidR="00F46678" w:rsidRPr="001205A1" w:rsidRDefault="00F46678" w:rsidP="001205A1">
          <w:pPr>
            <w:pStyle w:val="Footer"/>
          </w:pPr>
          <w:r w:rsidRPr="001205A1">
            <w:t xml:space="preserve">   </w:t>
          </w:r>
        </w:p>
      </w:tc>
    </w:tr>
  </w:tbl>
  <w:p w14:paraId="51B6D914" w14:textId="77777777" w:rsidR="00F46678" w:rsidRDefault="00F46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2167A" w14:textId="77777777" w:rsidR="003C7D83" w:rsidRDefault="003C7D83" w:rsidP="001205A1">
      <w:r>
        <w:separator/>
      </w:r>
    </w:p>
  </w:footnote>
  <w:footnote w:type="continuationSeparator" w:id="0">
    <w:p w14:paraId="2457A32C" w14:textId="77777777" w:rsidR="003C7D83" w:rsidRDefault="003C7D83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9C5"/>
    <w:rsid w:val="000C4ED1"/>
    <w:rsid w:val="000F0102"/>
    <w:rsid w:val="001205A1"/>
    <w:rsid w:val="00192717"/>
    <w:rsid w:val="002877E8"/>
    <w:rsid w:val="002E7C4E"/>
    <w:rsid w:val="0031055C"/>
    <w:rsid w:val="00323F30"/>
    <w:rsid w:val="00342092"/>
    <w:rsid w:val="00371EE1"/>
    <w:rsid w:val="00390C90"/>
    <w:rsid w:val="003A798E"/>
    <w:rsid w:val="003B7E06"/>
    <w:rsid w:val="003C7D83"/>
    <w:rsid w:val="00425A99"/>
    <w:rsid w:val="005E6B25"/>
    <w:rsid w:val="005F4F46"/>
    <w:rsid w:val="00621D60"/>
    <w:rsid w:val="006C60E6"/>
    <w:rsid w:val="007B0740"/>
    <w:rsid w:val="007C1BAB"/>
    <w:rsid w:val="00966AD9"/>
    <w:rsid w:val="00A15CF7"/>
    <w:rsid w:val="00A24793"/>
    <w:rsid w:val="00A81248"/>
    <w:rsid w:val="00B7683A"/>
    <w:rsid w:val="00B95C32"/>
    <w:rsid w:val="00C66528"/>
    <w:rsid w:val="00C915F0"/>
    <w:rsid w:val="00D415BF"/>
    <w:rsid w:val="00D809C5"/>
    <w:rsid w:val="00DF1E9A"/>
    <w:rsid w:val="00EA5FCB"/>
    <w:rsid w:val="00F46678"/>
    <w:rsid w:val="00F712DD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794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customStyle="1" w:styleId="authorortitle">
    <w:name w:val="authorortitle"/>
    <w:basedOn w:val="DefaultParagraphFont"/>
    <w:rsid w:val="00D809C5"/>
  </w:style>
  <w:style w:type="character" w:styleId="Hyperlink">
    <w:name w:val="Hyperlink"/>
    <w:basedOn w:val="DefaultParagraphFont"/>
    <w:uiPriority w:val="99"/>
    <w:semiHidden/>
    <w:unhideWhenUsed/>
    <w:rsid w:val="003B7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18" Type="http://schemas.openxmlformats.org/officeDocument/2006/relationships/hyperlink" Target="https://player.vimeo.com/video/443181464?app_id=122963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player.vimeo.com/video/443176911?app_id=122963" TargetMode="Externa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hyperlink" Target="https://player.vimeo.com/video/443180791?app_id=122963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hyperlink" Target="https://player.vimeo.com/video/443175035?app_id=122963" TargetMode="Externa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player.vimeo.com/video/443178492?app_id=122963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day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8D4CF-A6E1-4680-9132-B0C0C8AE99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26</Pages>
  <Words>4629</Words>
  <Characters>26390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2020-07-28T20:15:00Z</dcterms:created>
  <dcterms:modified xsi:type="dcterms:W3CDTF">2020-07-30T21:11:00Z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